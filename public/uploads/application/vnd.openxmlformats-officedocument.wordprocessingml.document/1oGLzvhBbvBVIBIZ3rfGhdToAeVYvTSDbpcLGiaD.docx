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E0B" w:rsidRDefault="00EF188D" w:rsidP="006773D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C3E188" wp14:editId="64AFFF23">
                <wp:simplePos x="0" y="0"/>
                <wp:positionH relativeFrom="column">
                  <wp:posOffset>-28575</wp:posOffset>
                </wp:positionH>
                <wp:positionV relativeFrom="paragraph">
                  <wp:posOffset>4610100</wp:posOffset>
                </wp:positionV>
                <wp:extent cx="6272530" cy="18288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253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0" w:type="auto"/>
                              <w:jc w:val="right"/>
                              <w:tblBorders>
                                <w:top w:val="single" w:sz="4" w:space="0" w:color="A6A6A6" w:themeColor="background1" w:themeShade="A6"/>
                                <w:left w:val="single" w:sz="4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4" w:space="0" w:color="A6A6A6" w:themeColor="background1" w:themeShade="A6"/>
                                <w:insideH w:val="single" w:sz="4" w:space="0" w:color="A6A6A6" w:themeColor="background1" w:themeShade="A6"/>
                                <w:insideV w:val="single" w:sz="4" w:space="0" w:color="A6A6A6" w:themeColor="background1" w:themeShade="A6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27"/>
                              <w:gridCol w:w="4961"/>
                            </w:tblGrid>
                            <w:tr w:rsidR="00C544E5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Document title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C544E5" w:rsidRPr="00C544E5" w:rsidRDefault="003C5C02" w:rsidP="003D4CB4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Elasticsearch</w:t>
                                  </w:r>
                                </w:p>
                              </w:tc>
                            </w:tr>
                            <w:tr w:rsidR="00C544E5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Document reference number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C544E5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Project name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C544E5" w:rsidRPr="00C544E5" w:rsidRDefault="00A712A1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UNISA e-Content</w:t>
                                  </w:r>
                                </w:p>
                              </w:tc>
                            </w:tr>
                            <w:tr w:rsidR="007A34AE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7A34AE" w:rsidRPr="00C544E5" w:rsidRDefault="007A34AE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Unisa Department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7A34AE" w:rsidRPr="00C544E5" w:rsidRDefault="007A34AE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Department of Economics</w:t>
                                  </w:r>
                                </w:p>
                              </w:tc>
                            </w:tr>
                            <w:tr w:rsidR="00EF188D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EF188D" w:rsidRDefault="00EF188D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Developer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EF188D" w:rsidRPr="005879DA" w:rsidRDefault="005879DA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Dario Alfredo</w:t>
                                  </w:r>
                                </w:p>
                              </w:tc>
                            </w:tr>
                          </w:tbl>
                          <w:p w:rsidR="00C544E5" w:rsidRPr="00C544E5" w:rsidRDefault="00C544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-2.25pt;margin-top:363pt;width:493.9pt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Overlap w:val="never"/>
                        <w:tblW w:w="0" w:type="auto"/>
                        <w:jc w:val="right"/>
                        <w:tbl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  <w:insideH w:val="single" w:sz="4" w:space="0" w:color="A6A6A6" w:themeColor="background1" w:themeShade="A6"/>
                          <w:insideV w:val="single" w:sz="4" w:space="0" w:color="A6A6A6" w:themeColor="background1" w:themeShade="A6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27"/>
                        <w:gridCol w:w="4961"/>
                      </w:tblGrid>
                      <w:tr w:rsidR="00C544E5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Document title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C544E5" w:rsidRPr="00C544E5" w:rsidRDefault="003C5C02" w:rsidP="003D4CB4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Elasticsearch</w:t>
                            </w:r>
                          </w:p>
                        </w:tc>
                      </w:tr>
                      <w:tr w:rsidR="00C544E5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Document reference number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</w:tr>
                      <w:tr w:rsidR="00C544E5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Project name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C544E5" w:rsidRPr="00C544E5" w:rsidRDefault="00A712A1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UNISA e-Content</w:t>
                            </w:r>
                          </w:p>
                        </w:tc>
                      </w:tr>
                      <w:tr w:rsidR="007A34AE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7A34AE" w:rsidRPr="00C544E5" w:rsidRDefault="007A34AE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Unisa Department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7A34AE" w:rsidRPr="00C544E5" w:rsidRDefault="007A34AE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Department of Economics</w:t>
                            </w:r>
                          </w:p>
                        </w:tc>
                      </w:tr>
                      <w:tr w:rsidR="00EF188D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EF188D" w:rsidRDefault="00EF188D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Developer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EF188D" w:rsidRPr="005879DA" w:rsidRDefault="005879DA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Dario Alfredo</w:t>
                            </w:r>
                          </w:p>
                        </w:tc>
                      </w:tr>
                    </w:tbl>
                    <w:p w:rsidR="00C544E5" w:rsidRPr="00C544E5" w:rsidRDefault="00C544E5"/>
                  </w:txbxContent>
                </v:textbox>
              </v:shape>
            </w:pict>
          </mc:Fallback>
        </mc:AlternateContent>
      </w:r>
      <w:r w:rsidR="003F03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E3D305" wp14:editId="6F236418">
                <wp:simplePos x="0" y="0"/>
                <wp:positionH relativeFrom="column">
                  <wp:posOffset>167640</wp:posOffset>
                </wp:positionH>
                <wp:positionV relativeFrom="paragraph">
                  <wp:posOffset>7152005</wp:posOffset>
                </wp:positionV>
                <wp:extent cx="6147982" cy="898634"/>
                <wp:effectExtent l="0" t="0" r="571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982" cy="898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LightList-Accent1"/>
                              <w:tblW w:w="8421" w:type="dxa"/>
                              <w:jc w:val="righ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V w:val="none" w:sz="0" w:space="0" w:color="auto"/>
                              </w:tblBorders>
                              <w:tblLook w:val="0600" w:firstRow="0" w:lastRow="0" w:firstColumn="0" w:lastColumn="0" w:noHBand="1" w:noVBand="1"/>
                            </w:tblPr>
                            <w:tblGrid>
                              <w:gridCol w:w="2809"/>
                              <w:gridCol w:w="1986"/>
                              <w:gridCol w:w="3914"/>
                            </w:tblGrid>
                            <w:tr w:rsidR="003F0307" w:rsidTr="00266C2D">
                              <w:trPr>
                                <w:trHeight w:val="916"/>
                                <w:jc w:val="right"/>
                              </w:trPr>
                              <w:tc>
                                <w:tcPr>
                                  <w:tcW w:w="2807" w:type="dxa"/>
                                </w:tcPr>
                                <w:p w:rsidR="003F0307" w:rsidRDefault="003F0307"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12901B94" wp14:editId="3D7EC419">
                                        <wp:extent cx="1646873" cy="630621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unisa.pn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49476" cy="63161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07" w:type="dxa"/>
                                </w:tcPr>
                                <w:p w:rsidR="003F0307" w:rsidRPr="00266C2D" w:rsidRDefault="00FD6821"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4335C9ED" wp14:editId="01905095">
                                        <wp:extent cx="1122680" cy="798195"/>
                                        <wp:effectExtent l="0" t="0" r="1270" b="1905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Logo - EON New.jp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22680" cy="7981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07" w:type="dxa"/>
                                </w:tcPr>
                                <w:p w:rsidR="003F0307" w:rsidRDefault="00C0469C"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1870228C" wp14:editId="20EA141A">
                                        <wp:extent cx="2348230" cy="798195"/>
                                        <wp:effectExtent l="0" t="0" r="0" b="1905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ttro_logo new.png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48230" cy="7981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3F0307" w:rsidRDefault="003F0307" w:rsidP="003F03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3.2pt;margin-top:563.15pt;width:484.1pt;height:7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" stroked="f">
                <v:textbox>
                  <w:txbxContent>
                    <w:tbl>
                      <w:tblPr>
                        <w:tblStyle w:val="LightList-Accent1"/>
                        <w:tblW w:w="8421" w:type="dxa"/>
                        <w:jc w:val="righ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V w:val="none" w:sz="0" w:space="0" w:color="auto"/>
                        </w:tblBorders>
                        <w:tblLook w:val="0600" w:firstRow="0" w:lastRow="0" w:firstColumn="0" w:lastColumn="0" w:noHBand="1" w:noVBand="1"/>
                      </w:tblPr>
                      <w:tblGrid>
                        <w:gridCol w:w="2809"/>
                        <w:gridCol w:w="1986"/>
                        <w:gridCol w:w="3914"/>
                      </w:tblGrid>
                      <w:tr w:rsidR="003F0307" w:rsidTr="00266C2D">
                        <w:trPr>
                          <w:trHeight w:val="916"/>
                          <w:jc w:val="right"/>
                        </w:trPr>
                        <w:tc>
                          <w:tcPr>
                            <w:tcW w:w="2807" w:type="dxa"/>
                          </w:tcPr>
                          <w:p w:rsidR="003F0307" w:rsidRDefault="003F0307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2901B94" wp14:editId="3D7EC419">
                                  <wp:extent cx="1646873" cy="630621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nisa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9476" cy="6316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07" w:type="dxa"/>
                          </w:tcPr>
                          <w:p w:rsidR="003F0307" w:rsidRPr="00266C2D" w:rsidRDefault="00FD6821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335C9ED" wp14:editId="01905095">
                                  <wp:extent cx="1122680" cy="798195"/>
                                  <wp:effectExtent l="0" t="0" r="1270" b="190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 - EON New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22680" cy="798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07" w:type="dxa"/>
                          </w:tcPr>
                          <w:p w:rsidR="003F0307" w:rsidRDefault="00C0469C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870228C" wp14:editId="20EA141A">
                                  <wp:extent cx="2348230" cy="79819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tro_logo new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48230" cy="798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3F0307" w:rsidRDefault="003F0307" w:rsidP="003F0307"/>
                  </w:txbxContent>
                </v:textbox>
              </v:shape>
            </w:pict>
          </mc:Fallback>
        </mc:AlternateContent>
      </w:r>
      <w:r w:rsidR="00C544E5">
        <w:rPr>
          <w:noProof/>
          <w:lang w:val="en-US"/>
        </w:rPr>
        <w:drawing>
          <wp:inline distT="0" distB="0" distL="0" distR="0" wp14:anchorId="76A49BBD" wp14:editId="2CD26539">
            <wp:extent cx="6153198" cy="8703591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2_jpeg_to_word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080" cy="870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A42" w:rsidRPr="001C2E0B" w:rsidRDefault="003C2A42" w:rsidP="001C2E0B">
      <w:pPr>
        <w:pStyle w:val="BodyText"/>
        <w:sectPr w:rsidR="003C2A42" w:rsidRPr="001C2E0B" w:rsidSect="00A31BCB">
          <w:headerReference w:type="defaul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AE6718" w:rsidRDefault="003B0374" w:rsidP="003C2A42">
      <w:pPr>
        <w:pStyle w:val="UEL-Pre-AmbleHeading"/>
        <w:rPr>
          <w:sz w:val="28"/>
        </w:rPr>
      </w:pPr>
      <w:r>
        <w:rPr>
          <w:sz w:val="28"/>
        </w:rPr>
        <w:lastRenderedPageBreak/>
        <w:t>Table of Contents</w:t>
      </w:r>
    </w:p>
    <w:p w:rsidR="00231B49" w:rsidRPr="007A34AE" w:rsidRDefault="00231B49" w:rsidP="003C2A42">
      <w:pPr>
        <w:pStyle w:val="UEL-Pre-AmbleHeading"/>
        <w:rPr>
          <w:sz w:val="28"/>
        </w:rPr>
      </w:pPr>
    </w:p>
    <w:p w:rsidR="00D66352" w:rsidRDefault="00D66352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1959448" w:history="1">
        <w:r w:rsidRPr="00B64CC5">
          <w:rPr>
            <w:rStyle w:val="Hyperlink"/>
            <w:noProof/>
          </w:rPr>
          <w:t>Description of Tool (Elasticsearch)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_Toc491959448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6352" w:rsidRDefault="00042E28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hyperlink w:anchor="_Toc491959449" w:history="1">
        <w:r w:rsidR="00D66352" w:rsidRPr="00B64CC5">
          <w:rPr>
            <w:rStyle w:val="Hyperlink"/>
            <w:noProof/>
          </w:rPr>
          <w:t>This Elasticsearch system is a tool that uses CURL to post a JSON object to an Elasticsearch server.</w:t>
        </w:r>
        <w:r w:rsidR="00D66352">
          <w:rPr>
            <w:noProof/>
            <w:webHidden/>
          </w:rPr>
          <w:tab/>
        </w:r>
        <w:r w:rsidR="00D66352">
          <w:rPr>
            <w:noProof/>
            <w:webHidden/>
          </w:rPr>
          <w:fldChar w:fldCharType="begin"/>
        </w:r>
        <w:r w:rsidR="00D66352">
          <w:rPr>
            <w:noProof/>
            <w:webHidden/>
          </w:rPr>
          <w:instrText xml:space="preserve"> PAGEREF _Toc491959449 \h </w:instrText>
        </w:r>
        <w:r w:rsidR="00D66352">
          <w:rPr>
            <w:noProof/>
            <w:webHidden/>
          </w:rPr>
        </w:r>
        <w:r w:rsidR="00D66352">
          <w:rPr>
            <w:noProof/>
            <w:webHidden/>
          </w:rPr>
          <w:fldChar w:fldCharType="separate"/>
        </w:r>
        <w:r w:rsidR="00D66352">
          <w:rPr>
            <w:noProof/>
            <w:webHidden/>
          </w:rPr>
          <w:t>5</w:t>
        </w:r>
        <w:r w:rsidR="00D66352">
          <w:rPr>
            <w:noProof/>
            <w:webHidden/>
          </w:rPr>
          <w:fldChar w:fldCharType="end"/>
        </w:r>
      </w:hyperlink>
    </w:p>
    <w:p w:rsidR="00D66352" w:rsidRDefault="00042E28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hyperlink w:anchor="_Toc491959450" w:history="1">
        <w:r w:rsidR="00D66352" w:rsidRPr="00B64CC5">
          <w:rPr>
            <w:rStyle w:val="Hyperlink"/>
            <w:noProof/>
          </w:rPr>
          <w:t>How to implement the Elasticsearch Tool</w:t>
        </w:r>
        <w:r w:rsidR="00D66352">
          <w:rPr>
            <w:noProof/>
            <w:webHidden/>
          </w:rPr>
          <w:tab/>
        </w:r>
        <w:r w:rsidR="00D66352">
          <w:rPr>
            <w:noProof/>
            <w:webHidden/>
          </w:rPr>
          <w:fldChar w:fldCharType="begin"/>
        </w:r>
        <w:r w:rsidR="00D66352">
          <w:rPr>
            <w:noProof/>
            <w:webHidden/>
          </w:rPr>
          <w:instrText xml:space="preserve"> PAGEREF _Toc491959450 \h </w:instrText>
        </w:r>
        <w:r w:rsidR="00D66352">
          <w:rPr>
            <w:noProof/>
            <w:webHidden/>
          </w:rPr>
        </w:r>
        <w:r w:rsidR="00D66352">
          <w:rPr>
            <w:noProof/>
            <w:webHidden/>
          </w:rPr>
          <w:fldChar w:fldCharType="separate"/>
        </w:r>
        <w:r w:rsidR="00D66352">
          <w:rPr>
            <w:noProof/>
            <w:webHidden/>
          </w:rPr>
          <w:t>5</w:t>
        </w:r>
        <w:r w:rsidR="00D66352">
          <w:rPr>
            <w:noProof/>
            <w:webHidden/>
          </w:rPr>
          <w:fldChar w:fldCharType="end"/>
        </w:r>
      </w:hyperlink>
    </w:p>
    <w:p w:rsidR="00D66352" w:rsidRDefault="00042E28">
      <w:pPr>
        <w:pStyle w:val="TOC3"/>
        <w:tabs>
          <w:tab w:val="right" w:leader="dot" w:pos="9016"/>
        </w:tabs>
        <w:rPr>
          <w:rFonts w:eastAsiaTheme="minorEastAsia"/>
          <w:noProof/>
          <w:sz w:val="22"/>
          <w:szCs w:val="22"/>
          <w:lang w:val="en-US"/>
        </w:rPr>
      </w:pPr>
      <w:hyperlink w:anchor="_Toc491959451" w:history="1">
        <w:r w:rsidR="00D66352" w:rsidRPr="00B64CC5">
          <w:rPr>
            <w:rStyle w:val="Hyperlink"/>
            <w:noProof/>
          </w:rPr>
          <w:t>Step 1.1</w:t>
        </w:r>
        <w:r w:rsidR="00D66352">
          <w:rPr>
            <w:noProof/>
            <w:webHidden/>
          </w:rPr>
          <w:tab/>
        </w:r>
        <w:r w:rsidR="00D66352">
          <w:rPr>
            <w:noProof/>
            <w:webHidden/>
          </w:rPr>
          <w:fldChar w:fldCharType="begin"/>
        </w:r>
        <w:r w:rsidR="00D66352">
          <w:rPr>
            <w:noProof/>
            <w:webHidden/>
          </w:rPr>
          <w:instrText xml:space="preserve"> PAGEREF _Toc491959451 \h </w:instrText>
        </w:r>
        <w:r w:rsidR="00D66352">
          <w:rPr>
            <w:noProof/>
            <w:webHidden/>
          </w:rPr>
        </w:r>
        <w:r w:rsidR="00D66352">
          <w:rPr>
            <w:noProof/>
            <w:webHidden/>
          </w:rPr>
          <w:fldChar w:fldCharType="separate"/>
        </w:r>
        <w:r w:rsidR="00D66352">
          <w:rPr>
            <w:noProof/>
            <w:webHidden/>
          </w:rPr>
          <w:t>5</w:t>
        </w:r>
        <w:r w:rsidR="00D66352">
          <w:rPr>
            <w:noProof/>
            <w:webHidden/>
          </w:rPr>
          <w:fldChar w:fldCharType="end"/>
        </w:r>
      </w:hyperlink>
    </w:p>
    <w:p w:rsidR="00D66352" w:rsidRDefault="00042E28">
      <w:pPr>
        <w:pStyle w:val="TOC3"/>
        <w:tabs>
          <w:tab w:val="right" w:leader="dot" w:pos="9016"/>
        </w:tabs>
        <w:rPr>
          <w:rFonts w:eastAsiaTheme="minorEastAsia"/>
          <w:noProof/>
          <w:sz w:val="22"/>
          <w:szCs w:val="22"/>
          <w:lang w:val="en-US"/>
        </w:rPr>
      </w:pPr>
      <w:hyperlink w:anchor="_Toc491959452" w:history="1">
        <w:r w:rsidR="00D66352" w:rsidRPr="00B64CC5">
          <w:rPr>
            <w:rStyle w:val="Hyperlink"/>
            <w:noProof/>
          </w:rPr>
          <w:t>Step 1.2</w:t>
        </w:r>
        <w:r w:rsidR="00D66352">
          <w:rPr>
            <w:noProof/>
            <w:webHidden/>
          </w:rPr>
          <w:tab/>
        </w:r>
        <w:r w:rsidR="00D66352">
          <w:rPr>
            <w:noProof/>
            <w:webHidden/>
          </w:rPr>
          <w:fldChar w:fldCharType="begin"/>
        </w:r>
        <w:r w:rsidR="00D66352">
          <w:rPr>
            <w:noProof/>
            <w:webHidden/>
          </w:rPr>
          <w:instrText xml:space="preserve"> PAGEREF _Toc491959452 \h </w:instrText>
        </w:r>
        <w:r w:rsidR="00D66352">
          <w:rPr>
            <w:noProof/>
            <w:webHidden/>
          </w:rPr>
        </w:r>
        <w:r w:rsidR="00D66352">
          <w:rPr>
            <w:noProof/>
            <w:webHidden/>
          </w:rPr>
          <w:fldChar w:fldCharType="separate"/>
        </w:r>
        <w:r w:rsidR="00D66352">
          <w:rPr>
            <w:noProof/>
            <w:webHidden/>
          </w:rPr>
          <w:t>5</w:t>
        </w:r>
        <w:r w:rsidR="00D66352">
          <w:rPr>
            <w:noProof/>
            <w:webHidden/>
          </w:rPr>
          <w:fldChar w:fldCharType="end"/>
        </w:r>
      </w:hyperlink>
    </w:p>
    <w:p w:rsidR="00D66352" w:rsidRDefault="00042E28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hyperlink w:anchor="_Toc491959453" w:history="1">
        <w:r w:rsidR="00D66352" w:rsidRPr="00B64CC5">
          <w:rPr>
            <w:rStyle w:val="Hyperlink"/>
            <w:noProof/>
          </w:rPr>
          <w:t>Elasticsearch::search() parameter/arguments requirements</w:t>
        </w:r>
        <w:r w:rsidR="00D66352">
          <w:rPr>
            <w:noProof/>
            <w:webHidden/>
          </w:rPr>
          <w:tab/>
        </w:r>
        <w:r w:rsidR="00D66352">
          <w:rPr>
            <w:noProof/>
            <w:webHidden/>
          </w:rPr>
          <w:fldChar w:fldCharType="begin"/>
        </w:r>
        <w:r w:rsidR="00D66352">
          <w:rPr>
            <w:noProof/>
            <w:webHidden/>
          </w:rPr>
          <w:instrText xml:space="preserve"> PAGEREF _Toc491959453 \h </w:instrText>
        </w:r>
        <w:r w:rsidR="00D66352">
          <w:rPr>
            <w:noProof/>
            <w:webHidden/>
          </w:rPr>
        </w:r>
        <w:r w:rsidR="00D66352">
          <w:rPr>
            <w:noProof/>
            <w:webHidden/>
          </w:rPr>
          <w:fldChar w:fldCharType="separate"/>
        </w:r>
        <w:r w:rsidR="00D66352">
          <w:rPr>
            <w:noProof/>
            <w:webHidden/>
          </w:rPr>
          <w:t>5</w:t>
        </w:r>
        <w:r w:rsidR="00D66352">
          <w:rPr>
            <w:noProof/>
            <w:webHidden/>
          </w:rPr>
          <w:fldChar w:fldCharType="end"/>
        </w:r>
      </w:hyperlink>
    </w:p>
    <w:p w:rsidR="00D66352" w:rsidRDefault="00042E28">
      <w:pPr>
        <w:pStyle w:val="TOC3"/>
        <w:tabs>
          <w:tab w:val="right" w:leader="dot" w:pos="9016"/>
        </w:tabs>
        <w:rPr>
          <w:rFonts w:eastAsiaTheme="minorEastAsia"/>
          <w:noProof/>
          <w:sz w:val="22"/>
          <w:szCs w:val="22"/>
          <w:lang w:val="en-US"/>
        </w:rPr>
      </w:pPr>
      <w:hyperlink w:anchor="_Toc491959454" w:history="1">
        <w:r w:rsidR="00D66352" w:rsidRPr="00B64CC5">
          <w:rPr>
            <w:rStyle w:val="Hyperlink"/>
            <w:noProof/>
          </w:rPr>
          <w:t>The parameters</w:t>
        </w:r>
        <w:r w:rsidR="00D66352">
          <w:rPr>
            <w:noProof/>
            <w:webHidden/>
          </w:rPr>
          <w:tab/>
        </w:r>
        <w:r w:rsidR="00D66352">
          <w:rPr>
            <w:noProof/>
            <w:webHidden/>
          </w:rPr>
          <w:fldChar w:fldCharType="begin"/>
        </w:r>
        <w:r w:rsidR="00D66352">
          <w:rPr>
            <w:noProof/>
            <w:webHidden/>
          </w:rPr>
          <w:instrText xml:space="preserve"> PAGEREF _Toc491959454 \h </w:instrText>
        </w:r>
        <w:r w:rsidR="00D66352">
          <w:rPr>
            <w:noProof/>
            <w:webHidden/>
          </w:rPr>
        </w:r>
        <w:r w:rsidR="00D66352">
          <w:rPr>
            <w:noProof/>
            <w:webHidden/>
          </w:rPr>
          <w:fldChar w:fldCharType="separate"/>
        </w:r>
        <w:r w:rsidR="00D66352">
          <w:rPr>
            <w:noProof/>
            <w:webHidden/>
          </w:rPr>
          <w:t>5</w:t>
        </w:r>
        <w:r w:rsidR="00D66352">
          <w:rPr>
            <w:noProof/>
            <w:webHidden/>
          </w:rPr>
          <w:fldChar w:fldCharType="end"/>
        </w:r>
      </w:hyperlink>
    </w:p>
    <w:p w:rsidR="00D66352" w:rsidRDefault="00042E28">
      <w:pPr>
        <w:pStyle w:val="TOC3"/>
        <w:tabs>
          <w:tab w:val="right" w:leader="dot" w:pos="9016"/>
        </w:tabs>
        <w:rPr>
          <w:rFonts w:eastAsiaTheme="minorEastAsia"/>
          <w:noProof/>
          <w:sz w:val="22"/>
          <w:szCs w:val="22"/>
          <w:lang w:val="en-US"/>
        </w:rPr>
      </w:pPr>
      <w:hyperlink w:anchor="_Toc491959455" w:history="1">
        <w:r w:rsidR="00D66352" w:rsidRPr="00B64CC5">
          <w:rPr>
            <w:rStyle w:val="Hyperlink"/>
            <w:noProof/>
          </w:rPr>
          <w:t>The arguments</w:t>
        </w:r>
        <w:r w:rsidR="00D66352">
          <w:rPr>
            <w:noProof/>
            <w:webHidden/>
          </w:rPr>
          <w:tab/>
        </w:r>
        <w:r w:rsidR="00D66352">
          <w:rPr>
            <w:noProof/>
            <w:webHidden/>
          </w:rPr>
          <w:fldChar w:fldCharType="begin"/>
        </w:r>
        <w:r w:rsidR="00D66352">
          <w:rPr>
            <w:noProof/>
            <w:webHidden/>
          </w:rPr>
          <w:instrText xml:space="preserve"> PAGEREF _Toc491959455 \h </w:instrText>
        </w:r>
        <w:r w:rsidR="00D66352">
          <w:rPr>
            <w:noProof/>
            <w:webHidden/>
          </w:rPr>
        </w:r>
        <w:r w:rsidR="00D66352">
          <w:rPr>
            <w:noProof/>
            <w:webHidden/>
          </w:rPr>
          <w:fldChar w:fldCharType="separate"/>
        </w:r>
        <w:r w:rsidR="00D66352">
          <w:rPr>
            <w:noProof/>
            <w:webHidden/>
          </w:rPr>
          <w:t>5</w:t>
        </w:r>
        <w:r w:rsidR="00D66352">
          <w:rPr>
            <w:noProof/>
            <w:webHidden/>
          </w:rPr>
          <w:fldChar w:fldCharType="end"/>
        </w:r>
      </w:hyperlink>
    </w:p>
    <w:p w:rsidR="00D66352" w:rsidRDefault="00042E28">
      <w:pPr>
        <w:pStyle w:val="TOC2"/>
        <w:tabs>
          <w:tab w:val="right" w:leader="dot" w:pos="9016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91959456" w:history="1">
        <w:r w:rsidR="00D66352" w:rsidRPr="00B64CC5">
          <w:rPr>
            <w:rStyle w:val="Hyperlink"/>
            <w:noProof/>
          </w:rPr>
          <w:t>Configuration:</w:t>
        </w:r>
        <w:r w:rsidR="00D66352">
          <w:rPr>
            <w:noProof/>
            <w:webHidden/>
          </w:rPr>
          <w:tab/>
        </w:r>
        <w:r w:rsidR="00D66352">
          <w:rPr>
            <w:noProof/>
            <w:webHidden/>
          </w:rPr>
          <w:fldChar w:fldCharType="begin"/>
        </w:r>
        <w:r w:rsidR="00D66352">
          <w:rPr>
            <w:noProof/>
            <w:webHidden/>
          </w:rPr>
          <w:instrText xml:space="preserve"> PAGEREF _Toc491959456 \h </w:instrText>
        </w:r>
        <w:r w:rsidR="00D66352">
          <w:rPr>
            <w:noProof/>
            <w:webHidden/>
          </w:rPr>
        </w:r>
        <w:r w:rsidR="00D66352">
          <w:rPr>
            <w:noProof/>
            <w:webHidden/>
          </w:rPr>
          <w:fldChar w:fldCharType="separate"/>
        </w:r>
        <w:r w:rsidR="00D66352">
          <w:rPr>
            <w:noProof/>
            <w:webHidden/>
          </w:rPr>
          <w:t>5</w:t>
        </w:r>
        <w:r w:rsidR="00D66352">
          <w:rPr>
            <w:noProof/>
            <w:webHidden/>
          </w:rPr>
          <w:fldChar w:fldCharType="end"/>
        </w:r>
      </w:hyperlink>
    </w:p>
    <w:p w:rsidR="00D66352" w:rsidRDefault="00042E28">
      <w:pPr>
        <w:pStyle w:val="TOC3"/>
        <w:tabs>
          <w:tab w:val="right" w:leader="dot" w:pos="9016"/>
        </w:tabs>
        <w:rPr>
          <w:rFonts w:eastAsiaTheme="minorEastAsia"/>
          <w:noProof/>
          <w:sz w:val="22"/>
          <w:szCs w:val="22"/>
          <w:lang w:val="en-US"/>
        </w:rPr>
      </w:pPr>
      <w:hyperlink w:anchor="_Toc491959457" w:history="1">
        <w:r w:rsidR="00D66352" w:rsidRPr="00B64CC5">
          <w:rPr>
            <w:rStyle w:val="Hyperlink"/>
            <w:noProof/>
          </w:rPr>
          <w:t>The .env file</w:t>
        </w:r>
        <w:r w:rsidR="00D66352">
          <w:rPr>
            <w:noProof/>
            <w:webHidden/>
          </w:rPr>
          <w:tab/>
        </w:r>
        <w:r w:rsidR="00D66352">
          <w:rPr>
            <w:noProof/>
            <w:webHidden/>
          </w:rPr>
          <w:fldChar w:fldCharType="begin"/>
        </w:r>
        <w:r w:rsidR="00D66352">
          <w:rPr>
            <w:noProof/>
            <w:webHidden/>
          </w:rPr>
          <w:instrText xml:space="preserve"> PAGEREF _Toc491959457 \h </w:instrText>
        </w:r>
        <w:r w:rsidR="00D66352">
          <w:rPr>
            <w:noProof/>
            <w:webHidden/>
          </w:rPr>
        </w:r>
        <w:r w:rsidR="00D66352">
          <w:rPr>
            <w:noProof/>
            <w:webHidden/>
          </w:rPr>
          <w:fldChar w:fldCharType="separate"/>
        </w:r>
        <w:r w:rsidR="00D66352">
          <w:rPr>
            <w:noProof/>
            <w:webHidden/>
          </w:rPr>
          <w:t>5</w:t>
        </w:r>
        <w:r w:rsidR="00D66352">
          <w:rPr>
            <w:noProof/>
            <w:webHidden/>
          </w:rPr>
          <w:fldChar w:fldCharType="end"/>
        </w:r>
      </w:hyperlink>
    </w:p>
    <w:p w:rsidR="00D66352" w:rsidRDefault="00042E28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hyperlink w:anchor="_Toc491959458" w:history="1">
        <w:r w:rsidR="00D66352" w:rsidRPr="00B64CC5">
          <w:rPr>
            <w:rStyle w:val="Hyperlink"/>
            <w:noProof/>
          </w:rPr>
          <w:t>4    How to use the Elasticsearch Tool</w:t>
        </w:r>
        <w:r w:rsidR="00D66352">
          <w:rPr>
            <w:noProof/>
            <w:webHidden/>
          </w:rPr>
          <w:tab/>
        </w:r>
        <w:r w:rsidR="00D66352">
          <w:rPr>
            <w:noProof/>
            <w:webHidden/>
          </w:rPr>
          <w:fldChar w:fldCharType="begin"/>
        </w:r>
        <w:r w:rsidR="00D66352">
          <w:rPr>
            <w:noProof/>
            <w:webHidden/>
          </w:rPr>
          <w:instrText xml:space="preserve"> PAGEREF _Toc491959458 \h </w:instrText>
        </w:r>
        <w:r w:rsidR="00D66352">
          <w:rPr>
            <w:noProof/>
            <w:webHidden/>
          </w:rPr>
        </w:r>
        <w:r w:rsidR="00D66352">
          <w:rPr>
            <w:noProof/>
            <w:webHidden/>
          </w:rPr>
          <w:fldChar w:fldCharType="separate"/>
        </w:r>
        <w:r w:rsidR="00D66352">
          <w:rPr>
            <w:noProof/>
            <w:webHidden/>
          </w:rPr>
          <w:t>6</w:t>
        </w:r>
        <w:r w:rsidR="00D66352">
          <w:rPr>
            <w:noProof/>
            <w:webHidden/>
          </w:rPr>
          <w:fldChar w:fldCharType="end"/>
        </w:r>
      </w:hyperlink>
    </w:p>
    <w:p w:rsidR="00D66352" w:rsidRDefault="00042E28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hyperlink w:anchor="_Toc491959459" w:history="1">
        <w:r w:rsidR="00D66352" w:rsidRPr="00B64CC5">
          <w:rPr>
            <w:rStyle w:val="Hyperlink"/>
            <w:noProof/>
          </w:rPr>
          <w:t>5    Technical Aspects</w:t>
        </w:r>
        <w:r w:rsidR="00D66352">
          <w:rPr>
            <w:noProof/>
            <w:webHidden/>
          </w:rPr>
          <w:tab/>
        </w:r>
        <w:r w:rsidR="00D66352">
          <w:rPr>
            <w:noProof/>
            <w:webHidden/>
          </w:rPr>
          <w:fldChar w:fldCharType="begin"/>
        </w:r>
        <w:r w:rsidR="00D66352">
          <w:rPr>
            <w:noProof/>
            <w:webHidden/>
          </w:rPr>
          <w:instrText xml:space="preserve"> PAGEREF _Toc491959459 \h </w:instrText>
        </w:r>
        <w:r w:rsidR="00D66352">
          <w:rPr>
            <w:noProof/>
            <w:webHidden/>
          </w:rPr>
        </w:r>
        <w:r w:rsidR="00D66352">
          <w:rPr>
            <w:noProof/>
            <w:webHidden/>
          </w:rPr>
          <w:fldChar w:fldCharType="separate"/>
        </w:r>
        <w:r w:rsidR="00D66352">
          <w:rPr>
            <w:noProof/>
            <w:webHidden/>
          </w:rPr>
          <w:t>6</w:t>
        </w:r>
        <w:r w:rsidR="00D66352">
          <w:rPr>
            <w:noProof/>
            <w:webHidden/>
          </w:rPr>
          <w:fldChar w:fldCharType="end"/>
        </w:r>
      </w:hyperlink>
    </w:p>
    <w:p w:rsidR="00D66352" w:rsidRDefault="00042E28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hyperlink w:anchor="_Toc491959460" w:history="1">
        <w:r w:rsidR="00D66352" w:rsidRPr="00B64CC5">
          <w:rPr>
            <w:rStyle w:val="Hyperlink"/>
            <w:noProof/>
          </w:rPr>
          <w:t>6    Pre-requisites</w:t>
        </w:r>
        <w:r w:rsidR="00D66352">
          <w:rPr>
            <w:noProof/>
            <w:webHidden/>
          </w:rPr>
          <w:tab/>
        </w:r>
        <w:r w:rsidR="00D66352">
          <w:rPr>
            <w:noProof/>
            <w:webHidden/>
          </w:rPr>
          <w:fldChar w:fldCharType="begin"/>
        </w:r>
        <w:r w:rsidR="00D66352">
          <w:rPr>
            <w:noProof/>
            <w:webHidden/>
          </w:rPr>
          <w:instrText xml:space="preserve"> PAGEREF _Toc491959460 \h </w:instrText>
        </w:r>
        <w:r w:rsidR="00D66352">
          <w:rPr>
            <w:noProof/>
            <w:webHidden/>
          </w:rPr>
        </w:r>
        <w:r w:rsidR="00D66352">
          <w:rPr>
            <w:noProof/>
            <w:webHidden/>
          </w:rPr>
          <w:fldChar w:fldCharType="separate"/>
        </w:r>
        <w:r w:rsidR="00D66352">
          <w:rPr>
            <w:noProof/>
            <w:webHidden/>
          </w:rPr>
          <w:t>6</w:t>
        </w:r>
        <w:r w:rsidR="00D66352">
          <w:rPr>
            <w:noProof/>
            <w:webHidden/>
          </w:rPr>
          <w:fldChar w:fldCharType="end"/>
        </w:r>
      </w:hyperlink>
    </w:p>
    <w:p w:rsidR="00D66352" w:rsidRDefault="00042E28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hyperlink w:anchor="_Toc491959461" w:history="1">
        <w:r w:rsidR="00D66352" w:rsidRPr="00B64CC5">
          <w:rPr>
            <w:rStyle w:val="Hyperlink"/>
            <w:noProof/>
          </w:rPr>
          <w:t>7    Running it</w:t>
        </w:r>
        <w:r w:rsidR="00D66352">
          <w:rPr>
            <w:noProof/>
            <w:webHidden/>
          </w:rPr>
          <w:tab/>
        </w:r>
        <w:r w:rsidR="00D66352">
          <w:rPr>
            <w:noProof/>
            <w:webHidden/>
          </w:rPr>
          <w:fldChar w:fldCharType="begin"/>
        </w:r>
        <w:r w:rsidR="00D66352">
          <w:rPr>
            <w:noProof/>
            <w:webHidden/>
          </w:rPr>
          <w:instrText xml:space="preserve"> PAGEREF _Toc491959461 \h </w:instrText>
        </w:r>
        <w:r w:rsidR="00D66352">
          <w:rPr>
            <w:noProof/>
            <w:webHidden/>
          </w:rPr>
        </w:r>
        <w:r w:rsidR="00D66352">
          <w:rPr>
            <w:noProof/>
            <w:webHidden/>
          </w:rPr>
          <w:fldChar w:fldCharType="separate"/>
        </w:r>
        <w:r w:rsidR="00D66352">
          <w:rPr>
            <w:noProof/>
            <w:webHidden/>
          </w:rPr>
          <w:t>6</w:t>
        </w:r>
        <w:r w:rsidR="00D66352">
          <w:rPr>
            <w:noProof/>
            <w:webHidden/>
          </w:rPr>
          <w:fldChar w:fldCharType="end"/>
        </w:r>
      </w:hyperlink>
    </w:p>
    <w:p w:rsidR="00D66352" w:rsidRDefault="00042E28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hyperlink w:anchor="_Toc491959462" w:history="1">
        <w:r w:rsidR="00D66352" w:rsidRPr="00B64CC5">
          <w:rPr>
            <w:rStyle w:val="Hyperlink"/>
            <w:noProof/>
          </w:rPr>
          <w:t>8    Code Snippets</w:t>
        </w:r>
        <w:r w:rsidR="00D66352">
          <w:rPr>
            <w:noProof/>
            <w:webHidden/>
          </w:rPr>
          <w:tab/>
        </w:r>
        <w:r w:rsidR="00D66352">
          <w:rPr>
            <w:noProof/>
            <w:webHidden/>
          </w:rPr>
          <w:fldChar w:fldCharType="begin"/>
        </w:r>
        <w:r w:rsidR="00D66352">
          <w:rPr>
            <w:noProof/>
            <w:webHidden/>
          </w:rPr>
          <w:instrText xml:space="preserve"> PAGEREF _Toc491959462 \h </w:instrText>
        </w:r>
        <w:r w:rsidR="00D66352">
          <w:rPr>
            <w:noProof/>
            <w:webHidden/>
          </w:rPr>
        </w:r>
        <w:r w:rsidR="00D66352">
          <w:rPr>
            <w:noProof/>
            <w:webHidden/>
          </w:rPr>
          <w:fldChar w:fldCharType="separate"/>
        </w:r>
        <w:r w:rsidR="00D66352">
          <w:rPr>
            <w:noProof/>
            <w:webHidden/>
          </w:rPr>
          <w:t>7</w:t>
        </w:r>
        <w:r w:rsidR="00D66352">
          <w:rPr>
            <w:noProof/>
            <w:webHidden/>
          </w:rPr>
          <w:fldChar w:fldCharType="end"/>
        </w:r>
      </w:hyperlink>
    </w:p>
    <w:p w:rsidR="00D66352" w:rsidRDefault="00042E28">
      <w:pPr>
        <w:pStyle w:val="TOC3"/>
        <w:tabs>
          <w:tab w:val="right" w:leader="dot" w:pos="9016"/>
        </w:tabs>
        <w:rPr>
          <w:rFonts w:eastAsiaTheme="minorEastAsia"/>
          <w:noProof/>
          <w:sz w:val="22"/>
          <w:szCs w:val="22"/>
          <w:lang w:val="en-US"/>
        </w:rPr>
      </w:pPr>
      <w:hyperlink w:anchor="_Toc491959463" w:history="1">
        <w:r w:rsidR="00D66352" w:rsidRPr="00B64CC5">
          <w:rPr>
            <w:rStyle w:val="Hyperlink"/>
            <w:noProof/>
          </w:rPr>
          <w:t>8.1   Elasticsearch Server settings/mappings</w:t>
        </w:r>
        <w:r w:rsidR="00D66352">
          <w:rPr>
            <w:noProof/>
            <w:webHidden/>
          </w:rPr>
          <w:tab/>
        </w:r>
        <w:r w:rsidR="00D66352">
          <w:rPr>
            <w:noProof/>
            <w:webHidden/>
          </w:rPr>
          <w:fldChar w:fldCharType="begin"/>
        </w:r>
        <w:r w:rsidR="00D66352">
          <w:rPr>
            <w:noProof/>
            <w:webHidden/>
          </w:rPr>
          <w:instrText xml:space="preserve"> PAGEREF _Toc491959463 \h </w:instrText>
        </w:r>
        <w:r w:rsidR="00D66352">
          <w:rPr>
            <w:noProof/>
            <w:webHidden/>
          </w:rPr>
        </w:r>
        <w:r w:rsidR="00D66352">
          <w:rPr>
            <w:noProof/>
            <w:webHidden/>
          </w:rPr>
          <w:fldChar w:fldCharType="separate"/>
        </w:r>
        <w:r w:rsidR="00D66352">
          <w:rPr>
            <w:noProof/>
            <w:webHidden/>
          </w:rPr>
          <w:t>7</w:t>
        </w:r>
        <w:r w:rsidR="00D66352">
          <w:rPr>
            <w:noProof/>
            <w:webHidden/>
          </w:rPr>
          <w:fldChar w:fldCharType="end"/>
        </w:r>
      </w:hyperlink>
    </w:p>
    <w:p w:rsidR="00D66352" w:rsidRDefault="00042E28">
      <w:pPr>
        <w:pStyle w:val="TOC3"/>
        <w:tabs>
          <w:tab w:val="right" w:leader="dot" w:pos="9016"/>
        </w:tabs>
        <w:rPr>
          <w:rFonts w:eastAsiaTheme="minorEastAsia"/>
          <w:noProof/>
          <w:sz w:val="22"/>
          <w:szCs w:val="22"/>
          <w:lang w:val="en-US"/>
        </w:rPr>
      </w:pPr>
      <w:hyperlink w:anchor="_Toc491959464" w:history="1">
        <w:r w:rsidR="00D66352" w:rsidRPr="00B64CC5">
          <w:rPr>
            <w:rStyle w:val="Hyperlink"/>
            <w:noProof/>
          </w:rPr>
          <w:t>8.2   Elasticsearch query for courses (title, description)</w:t>
        </w:r>
        <w:r w:rsidR="00D66352">
          <w:rPr>
            <w:noProof/>
            <w:webHidden/>
          </w:rPr>
          <w:tab/>
        </w:r>
        <w:r w:rsidR="00D66352">
          <w:rPr>
            <w:noProof/>
            <w:webHidden/>
          </w:rPr>
          <w:fldChar w:fldCharType="begin"/>
        </w:r>
        <w:r w:rsidR="00D66352">
          <w:rPr>
            <w:noProof/>
            <w:webHidden/>
          </w:rPr>
          <w:instrText xml:space="preserve"> PAGEREF _Toc491959464 \h </w:instrText>
        </w:r>
        <w:r w:rsidR="00D66352">
          <w:rPr>
            <w:noProof/>
            <w:webHidden/>
          </w:rPr>
        </w:r>
        <w:r w:rsidR="00D66352">
          <w:rPr>
            <w:noProof/>
            <w:webHidden/>
          </w:rPr>
          <w:fldChar w:fldCharType="separate"/>
        </w:r>
        <w:r w:rsidR="00D66352">
          <w:rPr>
            <w:noProof/>
            <w:webHidden/>
          </w:rPr>
          <w:t>8</w:t>
        </w:r>
        <w:r w:rsidR="00D66352">
          <w:rPr>
            <w:noProof/>
            <w:webHidden/>
          </w:rPr>
          <w:fldChar w:fldCharType="end"/>
        </w:r>
      </w:hyperlink>
    </w:p>
    <w:p w:rsidR="00D66352" w:rsidRDefault="00042E28">
      <w:pPr>
        <w:pStyle w:val="TOC3"/>
        <w:tabs>
          <w:tab w:val="right" w:leader="dot" w:pos="9016"/>
        </w:tabs>
        <w:rPr>
          <w:rFonts w:eastAsiaTheme="minorEastAsia"/>
          <w:noProof/>
          <w:sz w:val="22"/>
          <w:szCs w:val="22"/>
          <w:lang w:val="en-US"/>
        </w:rPr>
      </w:pPr>
      <w:hyperlink w:anchor="_Toc491959465" w:history="1">
        <w:r w:rsidR="00D66352" w:rsidRPr="00B64CC5">
          <w:rPr>
            <w:rStyle w:val="Hyperlink"/>
            <w:noProof/>
          </w:rPr>
          <w:t>8.3   Elasticsearch class Implementation</w:t>
        </w:r>
        <w:r w:rsidR="00D66352">
          <w:rPr>
            <w:noProof/>
            <w:webHidden/>
          </w:rPr>
          <w:tab/>
        </w:r>
        <w:r w:rsidR="00D66352">
          <w:rPr>
            <w:noProof/>
            <w:webHidden/>
          </w:rPr>
          <w:fldChar w:fldCharType="begin"/>
        </w:r>
        <w:r w:rsidR="00D66352">
          <w:rPr>
            <w:noProof/>
            <w:webHidden/>
          </w:rPr>
          <w:instrText xml:space="preserve"> PAGEREF _Toc491959465 \h </w:instrText>
        </w:r>
        <w:r w:rsidR="00D66352">
          <w:rPr>
            <w:noProof/>
            <w:webHidden/>
          </w:rPr>
        </w:r>
        <w:r w:rsidR="00D66352">
          <w:rPr>
            <w:noProof/>
            <w:webHidden/>
          </w:rPr>
          <w:fldChar w:fldCharType="separate"/>
        </w:r>
        <w:r w:rsidR="00D66352">
          <w:rPr>
            <w:noProof/>
            <w:webHidden/>
          </w:rPr>
          <w:t>8</w:t>
        </w:r>
        <w:r w:rsidR="00D66352">
          <w:rPr>
            <w:noProof/>
            <w:webHidden/>
          </w:rPr>
          <w:fldChar w:fldCharType="end"/>
        </w:r>
      </w:hyperlink>
    </w:p>
    <w:p w:rsidR="00AE6718" w:rsidRDefault="00D66352" w:rsidP="003D4CB4">
      <w:pPr>
        <w:pStyle w:val="TOC1"/>
      </w:pPr>
      <w:r>
        <w:fldChar w:fldCharType="end"/>
      </w:r>
    </w:p>
    <w:p w:rsidR="00AE6718" w:rsidRDefault="00AE6718"/>
    <w:p w:rsidR="003C2A42" w:rsidRDefault="003C2A42" w:rsidP="003C2A42">
      <w:pPr>
        <w:pStyle w:val="UEL-Pre-AmbleHeading"/>
      </w:pPr>
    </w:p>
    <w:p w:rsidR="003C2A42" w:rsidRDefault="003C2A42" w:rsidP="003C2A42">
      <w:pPr>
        <w:pStyle w:val="UEL-Pre-AmbleHeading"/>
      </w:pPr>
      <w:r>
        <w:br w:type="page"/>
      </w:r>
    </w:p>
    <w:p w:rsidR="00DB659E" w:rsidRDefault="00DB659E" w:rsidP="00611659">
      <w:pPr>
        <w:pStyle w:val="UEL-Pre-AmbleHeading"/>
      </w:pPr>
      <w:r w:rsidRPr="004E31FE">
        <w:lastRenderedPageBreak/>
        <w:t>Document sign-off</w:t>
      </w:r>
    </w:p>
    <w:p w:rsidR="00D76403" w:rsidRPr="00D76403" w:rsidRDefault="00D76403" w:rsidP="00611659">
      <w:pPr>
        <w:pStyle w:val="UEL-Pre-AmbleHeading"/>
        <w:rPr>
          <w:b w:val="0"/>
          <w:color w:val="auto"/>
          <w:sz w:val="20"/>
        </w:rPr>
      </w:pPr>
      <w:r w:rsidRPr="00D76403">
        <w:rPr>
          <w:b w:val="0"/>
          <w:color w:val="auto"/>
          <w:sz w:val="20"/>
        </w:rPr>
        <w:t>This document has been seen and accepted by the following people: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235"/>
        <w:gridCol w:w="2385"/>
        <w:gridCol w:w="2311"/>
        <w:gridCol w:w="1966"/>
      </w:tblGrid>
      <w:tr w:rsidR="00E74797" w:rsidTr="00611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386ADE">
            <w:pPr>
              <w:spacing w:before="60" w:after="60"/>
            </w:pPr>
            <w:r>
              <w:t>Name</w:t>
            </w:r>
          </w:p>
        </w:tc>
        <w:tc>
          <w:tcPr>
            <w:tcW w:w="2385" w:type="dxa"/>
          </w:tcPr>
          <w:p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2311" w:type="dxa"/>
          </w:tcPr>
          <w:p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966" w:type="dxa"/>
          </w:tcPr>
          <w:p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Signature</w:t>
            </w: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B2756" w:rsidRDefault="00FB2756" w:rsidP="00FB2756"/>
    <w:p w:rsidR="00FB2756" w:rsidRDefault="00FB2756" w:rsidP="00FB2756"/>
    <w:p w:rsidR="00FB2756" w:rsidRDefault="00FB2756">
      <w:pPr>
        <w:spacing w:before="0"/>
        <w:jc w:val="left"/>
      </w:pPr>
      <w:r>
        <w:br w:type="page"/>
      </w:r>
    </w:p>
    <w:p w:rsidR="00FB2756" w:rsidRPr="00E74797" w:rsidRDefault="00FB2756" w:rsidP="00611659">
      <w:pPr>
        <w:pStyle w:val="UEL-Pre-AmbleHeading"/>
      </w:pPr>
      <w:r w:rsidRPr="00E74797">
        <w:lastRenderedPageBreak/>
        <w:t>Revision history</w:t>
      </w:r>
    </w:p>
    <w:tbl>
      <w:tblPr>
        <w:tblStyle w:val="LightList-Accent1"/>
        <w:tblW w:w="9275" w:type="dxa"/>
        <w:tblLayout w:type="fixed"/>
        <w:tblLook w:val="04A0" w:firstRow="1" w:lastRow="0" w:firstColumn="1" w:lastColumn="0" w:noHBand="0" w:noVBand="1"/>
      </w:tblPr>
      <w:tblGrid>
        <w:gridCol w:w="1337"/>
        <w:gridCol w:w="2126"/>
        <w:gridCol w:w="2063"/>
        <w:gridCol w:w="3749"/>
      </w:tblGrid>
      <w:tr w:rsidR="0066436F" w:rsidTr="00386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66436F" w:rsidRDefault="0066436F" w:rsidP="00386ADE">
            <w:pPr>
              <w:spacing w:before="60" w:after="60"/>
            </w:pPr>
            <w:r>
              <w:t>Revision</w:t>
            </w:r>
          </w:p>
        </w:tc>
        <w:tc>
          <w:tcPr>
            <w:tcW w:w="2126" w:type="dxa"/>
          </w:tcPr>
          <w:p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Compiler</w:t>
            </w:r>
          </w:p>
        </w:tc>
        <w:tc>
          <w:tcPr>
            <w:tcW w:w="2063" w:type="dxa"/>
          </w:tcPr>
          <w:p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3749" w:type="dxa"/>
          </w:tcPr>
          <w:p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Summary</w:t>
            </w:r>
          </w:p>
        </w:tc>
      </w:tr>
      <w:tr w:rsidR="0066436F" w:rsidTr="00386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386ADE" w:rsidRPr="00386ADE" w:rsidRDefault="0066436F" w:rsidP="00386ADE">
            <w:pPr>
              <w:rPr>
                <w:b w:val="0"/>
              </w:rPr>
            </w:pPr>
            <w:r w:rsidRPr="0066436F">
              <w:rPr>
                <w:b w:val="0"/>
              </w:rPr>
              <w:t>&lt;</w:t>
            </w:r>
            <w:proofErr w:type="spellStart"/>
            <w:r w:rsidR="00535FF9">
              <w:rPr>
                <w:b w:val="0"/>
              </w:rPr>
              <w:t>yyyymmdd</w:t>
            </w:r>
            <w:proofErr w:type="spellEnd"/>
            <w:r w:rsidRPr="0066436F">
              <w:rPr>
                <w:b w:val="0"/>
              </w:rPr>
              <w:t>&gt;</w:t>
            </w:r>
          </w:p>
        </w:tc>
        <w:tc>
          <w:tcPr>
            <w:tcW w:w="2126" w:type="dxa"/>
          </w:tcPr>
          <w:p w:rsidR="0066436F" w:rsidRPr="0066436F" w:rsidRDefault="007A34AE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Surname</w:t>
            </w:r>
          </w:p>
        </w:tc>
        <w:tc>
          <w:tcPr>
            <w:tcW w:w="2063" w:type="dxa"/>
          </w:tcPr>
          <w:p w:rsidR="0066436F" w:rsidRDefault="0066436F" w:rsidP="007A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Created</w:t>
            </w:r>
            <w:r w:rsidR="007A34AE">
              <w:t>,</w:t>
            </w:r>
          </w:p>
          <w:p w:rsid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Review,</w:t>
            </w:r>
          </w:p>
          <w:p w:rsid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External Review,</w:t>
            </w:r>
          </w:p>
          <w:p w:rsidR="007A34AE" w:rsidRP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etc</w:t>
            </w:r>
            <w:proofErr w:type="spellEnd"/>
          </w:p>
        </w:tc>
        <w:tc>
          <w:tcPr>
            <w:tcW w:w="3749" w:type="dxa"/>
          </w:tcPr>
          <w:p w:rsidR="0066436F" w:rsidRDefault="0066436F" w:rsidP="00E1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release</w:t>
            </w:r>
            <w:r w:rsidR="00E15EE6">
              <w:t>,</w:t>
            </w:r>
          </w:p>
          <w:p w:rsid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based on internal review,</w:t>
            </w:r>
          </w:p>
          <w:p w:rsid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to section xxx,</w:t>
            </w:r>
          </w:p>
          <w:p w:rsidR="00E15EE6" w:rsidRP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etc</w:t>
            </w:r>
            <w:proofErr w:type="spellEnd"/>
          </w:p>
        </w:tc>
      </w:tr>
      <w:tr w:rsidR="0066436F" w:rsidTr="00386AD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66436F" w:rsidRPr="0066436F" w:rsidRDefault="0066436F" w:rsidP="00511CF5">
            <w:pPr>
              <w:rPr>
                <w:b w:val="0"/>
              </w:rPr>
            </w:pPr>
          </w:p>
        </w:tc>
        <w:tc>
          <w:tcPr>
            <w:tcW w:w="2126" w:type="dxa"/>
          </w:tcPr>
          <w:p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3" w:type="dxa"/>
          </w:tcPr>
          <w:p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436F">
              <w:t xml:space="preserve"> </w:t>
            </w:r>
          </w:p>
        </w:tc>
        <w:tc>
          <w:tcPr>
            <w:tcW w:w="3749" w:type="dxa"/>
          </w:tcPr>
          <w:p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436F" w:rsidTr="00386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66436F" w:rsidRPr="0066436F" w:rsidRDefault="0066436F" w:rsidP="00511CF5">
            <w:pPr>
              <w:rPr>
                <w:b w:val="0"/>
              </w:rPr>
            </w:pPr>
          </w:p>
        </w:tc>
        <w:tc>
          <w:tcPr>
            <w:tcW w:w="2126" w:type="dxa"/>
          </w:tcPr>
          <w:p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3" w:type="dxa"/>
          </w:tcPr>
          <w:p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436F">
              <w:t xml:space="preserve"> </w:t>
            </w:r>
          </w:p>
        </w:tc>
        <w:tc>
          <w:tcPr>
            <w:tcW w:w="3749" w:type="dxa"/>
          </w:tcPr>
          <w:p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6718" w:rsidRDefault="00AE6718"/>
    <w:p w:rsidR="00E74797" w:rsidRPr="00E74797" w:rsidRDefault="00E74797" w:rsidP="00E74797">
      <w:pPr>
        <w:pStyle w:val="BodyText"/>
      </w:pPr>
    </w:p>
    <w:p w:rsidR="00BB61FB" w:rsidRDefault="00BB61FB">
      <w:pPr>
        <w:sectPr w:rsidR="00BB61FB" w:rsidSect="007A34AE">
          <w:footerReference w:type="default" r:id="rId14"/>
          <w:pgSz w:w="11906" w:h="16838"/>
          <w:pgMar w:top="1528" w:right="1440" w:bottom="1440" w:left="1440" w:header="708" w:footer="708" w:gutter="0"/>
          <w:pgNumType w:start="2"/>
          <w:cols w:space="708"/>
          <w:docGrid w:linePitch="360"/>
        </w:sectPr>
      </w:pPr>
    </w:p>
    <w:p w:rsidR="008F5BAC" w:rsidRPr="00FA7B61" w:rsidRDefault="0018778C" w:rsidP="00611659">
      <w:pPr>
        <w:pStyle w:val="Heading1"/>
      </w:pPr>
      <w:bookmarkStart w:id="0" w:name="_Toc491959448"/>
      <w:r>
        <w:lastRenderedPageBreak/>
        <w:t xml:space="preserve">Description of </w:t>
      </w:r>
      <w:r w:rsidR="003C5C02">
        <w:t>Tool</w:t>
      </w:r>
      <w:r>
        <w:t xml:space="preserve"> </w:t>
      </w:r>
      <w:r w:rsidR="003C5C02">
        <w:t>(Elasticsearch)</w:t>
      </w:r>
      <w:bookmarkEnd w:id="0"/>
    </w:p>
    <w:p w:rsidR="00B84C41" w:rsidRPr="005337F3" w:rsidRDefault="003C3BB9" w:rsidP="00B84C41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1" w:name="_Toc491959449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This </w:t>
      </w:r>
      <w:r w:rsidR="009C08FE" w:rsidRPr="005337F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Elasticsearch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system</w:t>
      </w:r>
      <w:r w:rsidR="009C08FE" w:rsidRPr="005337F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is a tool that uses CURL to post a JSON object to an Elasticsearch server</w:t>
      </w:r>
      <w:r w:rsidR="003F7A39" w:rsidRPr="005337F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.</w:t>
      </w:r>
      <w:bookmarkEnd w:id="1"/>
      <w:r w:rsidR="003F7A39" w:rsidRPr="005337F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</w:p>
    <w:p w:rsidR="004D4280" w:rsidRDefault="00BA03ED" w:rsidP="004D4280">
      <w:pPr>
        <w:pStyle w:val="Heading1"/>
      </w:pPr>
      <w:bookmarkStart w:id="2" w:name="_Toc491959450"/>
      <w:r>
        <w:t xml:space="preserve">How to </w:t>
      </w:r>
      <w:r w:rsidR="001E47B8">
        <w:t xml:space="preserve">implement </w:t>
      </w:r>
      <w:r w:rsidR="003F7A39">
        <w:t xml:space="preserve">the </w:t>
      </w:r>
      <w:r w:rsidR="009C08FE">
        <w:t>Elasticsearch</w:t>
      </w:r>
      <w:r w:rsidR="003F7A39">
        <w:t xml:space="preserve"> </w:t>
      </w:r>
      <w:r w:rsidR="001001B2">
        <w:t>Tool</w:t>
      </w:r>
      <w:bookmarkEnd w:id="2"/>
    </w:p>
    <w:p w:rsidR="003F7A39" w:rsidRDefault="00BA03ED" w:rsidP="003847C7">
      <w:pPr>
        <w:pStyle w:val="Heading3"/>
      </w:pPr>
      <w:r>
        <w:t xml:space="preserve"> </w:t>
      </w:r>
      <w:bookmarkStart w:id="3" w:name="_Toc491959451"/>
      <w:r w:rsidR="003F7A39">
        <w:t>Step 1.1</w:t>
      </w:r>
      <w:bookmarkEnd w:id="3"/>
    </w:p>
    <w:p w:rsidR="005D3023" w:rsidRDefault="00F14214" w:rsidP="00410777">
      <w:r>
        <w:t xml:space="preserve">In your application, inside the script where you need to use this functionality, simply import the ‘Elasticsearch’ class. </w:t>
      </w:r>
      <w:r w:rsidR="005D3023">
        <w:t>Take note of the namespace - which is App\Tools\Elasticsearch.</w:t>
      </w:r>
    </w:p>
    <w:p w:rsidR="003F7A39" w:rsidRDefault="005D3023" w:rsidP="00410777">
      <w:r>
        <w:t xml:space="preserve"> </w:t>
      </w:r>
      <w:r w:rsidR="00F14214">
        <w:t>The import assumes that the class has been autoloaded</w:t>
      </w:r>
      <w:r>
        <w:t xml:space="preserve"> by Composer in composer.json</w:t>
      </w:r>
      <w:r w:rsidR="00F14214">
        <w:t>.</w:t>
      </w:r>
    </w:p>
    <w:p w:rsidR="00DF0E63" w:rsidRPr="00DF0E63" w:rsidRDefault="00DF0E63" w:rsidP="003847C7">
      <w:pPr>
        <w:pStyle w:val="Heading3"/>
      </w:pPr>
      <w:bookmarkStart w:id="4" w:name="_Toc491959452"/>
      <w:r>
        <w:t>Step 1.2</w:t>
      </w:r>
      <w:bookmarkEnd w:id="4"/>
    </w:p>
    <w:p w:rsidR="00991B82" w:rsidRDefault="00F14214" w:rsidP="00410777">
      <w:r>
        <w:t>In your function/method call simply Inject the ‘Elasticsearch’ class</w:t>
      </w:r>
      <w:r w:rsidR="00991B82">
        <w:t xml:space="preserve"> and call its </w:t>
      </w:r>
      <w:proofErr w:type="gramStart"/>
      <w:r w:rsidR="00991B82" w:rsidRPr="00482F51">
        <w:rPr>
          <w:b/>
        </w:rPr>
        <w:t>search(</w:t>
      </w:r>
      <w:proofErr w:type="gramEnd"/>
      <w:r w:rsidR="00991B82" w:rsidRPr="00482F51">
        <w:rPr>
          <w:b/>
        </w:rPr>
        <w:t>)</w:t>
      </w:r>
      <w:r w:rsidR="00991B82">
        <w:t xml:space="preserve"> method.</w:t>
      </w:r>
    </w:p>
    <w:p w:rsidR="00991B82" w:rsidRDefault="00E7190F" w:rsidP="00991B82">
      <w:pPr>
        <w:pStyle w:val="Heading1"/>
      </w:pPr>
      <w:bookmarkStart w:id="5" w:name="_Toc491959453"/>
      <w:r>
        <w:t>Elastics</w:t>
      </w:r>
      <w:r w:rsidR="00991B82">
        <w:t>earch</w:t>
      </w:r>
      <w:r>
        <w:t>::</w:t>
      </w:r>
      <w:proofErr w:type="gramStart"/>
      <w:r>
        <w:t>search</w:t>
      </w:r>
      <w:r w:rsidR="00DE40E7">
        <w:t>(</w:t>
      </w:r>
      <w:proofErr w:type="gramEnd"/>
      <w:r w:rsidR="00DE40E7">
        <w:t>) parameter</w:t>
      </w:r>
      <w:r w:rsidR="00DF0E63">
        <w:t>/arguments</w:t>
      </w:r>
      <w:r w:rsidR="00DE40E7">
        <w:t xml:space="preserve"> requirements</w:t>
      </w:r>
      <w:bookmarkEnd w:id="5"/>
    </w:p>
    <w:p w:rsidR="00DE39FB" w:rsidRPr="00DE39FB" w:rsidRDefault="005F1B9D" w:rsidP="003847C7">
      <w:pPr>
        <w:pStyle w:val="Heading3"/>
      </w:pPr>
      <w:bookmarkStart w:id="6" w:name="_Toc491959454"/>
      <w:r>
        <w:t>The parameters</w:t>
      </w:r>
      <w:bookmarkEnd w:id="6"/>
    </w:p>
    <w:p w:rsidR="00DE39FB" w:rsidRPr="00DE39FB" w:rsidRDefault="00E7190F" w:rsidP="00DE39FB">
      <w:r>
        <w:t xml:space="preserve">The </w:t>
      </w:r>
      <w:proofErr w:type="gramStart"/>
      <w:r>
        <w:t>search(</w:t>
      </w:r>
      <w:proofErr w:type="gramEnd"/>
      <w:r>
        <w:t xml:space="preserve">) method definition has 3 parameters, namely: $query, $from and $size. The $from and $size have default values of 0 and 10 respectively. </w:t>
      </w:r>
    </w:p>
    <w:p w:rsidR="003F7A39" w:rsidRDefault="005F1B9D" w:rsidP="003847C7">
      <w:pPr>
        <w:pStyle w:val="Heading3"/>
      </w:pPr>
      <w:bookmarkStart w:id="7" w:name="_Toc491959455"/>
      <w:r>
        <w:t>The arguments</w:t>
      </w:r>
      <w:bookmarkEnd w:id="7"/>
    </w:p>
    <w:p w:rsidR="005C51CF" w:rsidRDefault="005C51CF" w:rsidP="005C51CF">
      <w:r>
        <w:t xml:space="preserve">The </w:t>
      </w:r>
      <w:r w:rsidRPr="005C51CF">
        <w:rPr>
          <w:b/>
        </w:rPr>
        <w:t>$query</w:t>
      </w:r>
      <w:r>
        <w:rPr>
          <w:b/>
        </w:rPr>
        <w:t xml:space="preserve"> </w:t>
      </w:r>
      <w:r>
        <w:t>(</w:t>
      </w:r>
      <w:r w:rsidR="002641A3">
        <w:t xml:space="preserve">json </w:t>
      </w:r>
      <w:r>
        <w:t>string): The $query argument must be a well-formed JSON string. The CURL handler posts this JSON to the Elasticsearch Server. Additionally this JSON query will differ in different contexts.</w:t>
      </w:r>
    </w:p>
    <w:p w:rsidR="005C51CF" w:rsidRDefault="005C51CF" w:rsidP="005C51CF">
      <w:r>
        <w:t xml:space="preserve">The </w:t>
      </w:r>
      <w:r w:rsidRPr="005C51CF">
        <w:rPr>
          <w:b/>
        </w:rPr>
        <w:t>$</w:t>
      </w:r>
      <w:r>
        <w:rPr>
          <w:b/>
        </w:rPr>
        <w:t xml:space="preserve">from </w:t>
      </w:r>
      <w:r>
        <w:t xml:space="preserve">(integer): The $from argument in conjunction with the $size argument is what enables the Elasticsearch server to return chunks of documents/rows per page. As the user cycles </w:t>
      </w:r>
      <w:r w:rsidR="00BE18FE">
        <w:t>thru, t</w:t>
      </w:r>
      <w:r w:rsidR="00BE18FE" w:rsidRPr="00BE18FE">
        <w:t>he from parameter defines the offset from the first result to fetch</w:t>
      </w:r>
      <w:r w:rsidR="00BE18FE">
        <w:t>, defaulting to 0</w:t>
      </w:r>
      <w:r>
        <w:t>.</w:t>
      </w:r>
    </w:p>
    <w:p w:rsidR="005C51CF" w:rsidRDefault="005C51CF" w:rsidP="005C51CF">
      <w:pPr>
        <w:pStyle w:val="BodyText"/>
      </w:pPr>
      <w:r>
        <w:t xml:space="preserve">The </w:t>
      </w:r>
      <w:r>
        <w:rPr>
          <w:b/>
        </w:rPr>
        <w:t xml:space="preserve">$size </w:t>
      </w:r>
      <w:r>
        <w:t>(integer):</w:t>
      </w:r>
      <w:r w:rsidR="001F541A">
        <w:t xml:space="preserve"> The size simply defines the number of </w:t>
      </w:r>
      <w:r w:rsidR="00410777">
        <w:t>documents</w:t>
      </w:r>
      <w:r w:rsidR="001F541A">
        <w:t>/rows per page. The size argument defaults to 10.</w:t>
      </w:r>
    </w:p>
    <w:p w:rsidR="00CC33E8" w:rsidRPr="005C51CF" w:rsidRDefault="00CC33E8" w:rsidP="005C51CF">
      <w:pPr>
        <w:pStyle w:val="BodyText"/>
      </w:pPr>
    </w:p>
    <w:p w:rsidR="003F7A39" w:rsidRDefault="003F7A39" w:rsidP="003F7A39">
      <w:pPr>
        <w:pStyle w:val="Heading2"/>
      </w:pPr>
      <w:bookmarkStart w:id="8" w:name="_Toc491959456"/>
      <w:r>
        <w:t>Configuration:</w:t>
      </w:r>
      <w:bookmarkEnd w:id="8"/>
    </w:p>
    <w:p w:rsidR="003F7A39" w:rsidRDefault="00891219" w:rsidP="003847C7">
      <w:pPr>
        <w:pStyle w:val="Heading3"/>
      </w:pPr>
      <w:bookmarkStart w:id="9" w:name="_Toc491959457"/>
      <w:r>
        <w:t>The .env file</w:t>
      </w:r>
      <w:bookmarkEnd w:id="9"/>
    </w:p>
    <w:p w:rsidR="003F7A39" w:rsidRDefault="001E47B8" w:rsidP="006621DD">
      <w:r>
        <w:t xml:space="preserve">Define </w:t>
      </w:r>
      <w:r w:rsidR="00D44C3A">
        <w:t>ES_URI in the .env file. This is the URL for the</w:t>
      </w:r>
      <w:r>
        <w:t xml:space="preserve"> </w:t>
      </w:r>
      <w:proofErr w:type="spellStart"/>
      <w:r>
        <w:t>Elasticsearch</w:t>
      </w:r>
      <w:proofErr w:type="spellEnd"/>
      <w:r>
        <w:t xml:space="preserve"> server </w:t>
      </w:r>
      <w:r w:rsidR="00D44C3A">
        <w:t>running on your machine</w:t>
      </w:r>
      <w:r w:rsidR="006621DD">
        <w:t xml:space="preserve">, as </w:t>
      </w:r>
      <w:r w:rsidR="00D44C3A">
        <w:t xml:space="preserve">this is </w:t>
      </w:r>
      <w:r w:rsidR="006621DD">
        <w:t>the URL to which the CURL call will be made to.</w:t>
      </w:r>
      <w:r w:rsidR="00D44C3A">
        <w:t xml:space="preserve"> </w:t>
      </w:r>
      <w:r w:rsidR="00F44329">
        <w:t xml:space="preserve">The default </w:t>
      </w:r>
      <w:r w:rsidR="00D44C3A">
        <w:t xml:space="preserve">is </w:t>
      </w:r>
      <w:r w:rsidR="00D44C3A" w:rsidRPr="00D44C3A">
        <w:t>ES_URI=</w:t>
      </w:r>
      <w:bookmarkStart w:id="10" w:name="_GoBack"/>
      <w:r w:rsidR="00D44C3A" w:rsidRPr="00D44C3A">
        <w:t>http</w:t>
      </w:r>
      <w:proofErr w:type="gramStart"/>
      <w:r w:rsidR="00D44C3A">
        <w:t>:</w:t>
      </w:r>
      <w:r w:rsidR="00D44C3A" w:rsidRPr="00D44C3A">
        <w:t>/</w:t>
      </w:r>
      <w:proofErr w:type="gramEnd"/>
      <w:r w:rsidR="00D44C3A" w:rsidRPr="00D44C3A">
        <w:t>/localhost:9200</w:t>
      </w:r>
      <w:bookmarkEnd w:id="10"/>
      <w:r w:rsidR="00D44C3A">
        <w:t>.</w:t>
      </w:r>
    </w:p>
    <w:p w:rsidR="005337F3" w:rsidRDefault="005337F3" w:rsidP="005337F3">
      <w:pPr>
        <w:pStyle w:val="BodyText"/>
      </w:pPr>
    </w:p>
    <w:p w:rsidR="005337F3" w:rsidRDefault="005337F3" w:rsidP="005337F3">
      <w:pPr>
        <w:pStyle w:val="BodyText"/>
      </w:pPr>
    </w:p>
    <w:p w:rsidR="005337F3" w:rsidRDefault="005337F3" w:rsidP="005337F3">
      <w:pPr>
        <w:pStyle w:val="BodyText"/>
      </w:pPr>
    </w:p>
    <w:p w:rsidR="003F7A39" w:rsidRDefault="00E874EB" w:rsidP="00E874EB">
      <w:pPr>
        <w:pStyle w:val="UELAppendix"/>
      </w:pPr>
      <w:bookmarkStart w:id="11" w:name="_Toc491959458"/>
      <w:r>
        <w:lastRenderedPageBreak/>
        <w:t xml:space="preserve">4   </w:t>
      </w:r>
      <w:r w:rsidR="005F1B9D">
        <w:t xml:space="preserve"> </w:t>
      </w:r>
      <w:r>
        <w:t>How to use the Elasticsearch Tool</w:t>
      </w:r>
      <w:bookmarkEnd w:id="11"/>
    </w:p>
    <w:p w:rsidR="003F7A39" w:rsidRDefault="003F7A39" w:rsidP="003F7A39">
      <w:pPr>
        <w:pStyle w:val="HTMLPreformatted"/>
        <w:rPr>
          <w:rStyle w:val="HTMLCode"/>
        </w:rPr>
      </w:pPr>
    </w:p>
    <w:p w:rsidR="00E874EB" w:rsidRDefault="00E874EB" w:rsidP="00E874EB">
      <w:pPr>
        <w:rPr>
          <w:rStyle w:val="HTMLCode"/>
          <w:rFonts w:asciiTheme="minorHAnsi" w:eastAsiaTheme="minorHAnsi" w:hAnsiTheme="minorHAnsi"/>
        </w:rPr>
      </w:pPr>
      <w:r w:rsidRPr="00E874EB">
        <w:rPr>
          <w:rStyle w:val="HTMLCode"/>
          <w:rFonts w:asciiTheme="minorHAnsi" w:eastAsiaTheme="minorHAnsi" w:hAnsiTheme="minorHAnsi"/>
        </w:rPr>
        <w:t xml:space="preserve">The Elasticsearch </w:t>
      </w:r>
      <w:r>
        <w:rPr>
          <w:rStyle w:val="HTMLCode"/>
          <w:rFonts w:asciiTheme="minorHAnsi" w:eastAsiaTheme="minorHAnsi" w:hAnsiTheme="minorHAnsi"/>
        </w:rPr>
        <w:t xml:space="preserve">system is very </w:t>
      </w:r>
      <w:r w:rsidR="00897E88">
        <w:rPr>
          <w:rStyle w:val="HTMLCode"/>
          <w:rFonts w:asciiTheme="minorHAnsi" w:eastAsiaTheme="minorHAnsi" w:hAnsiTheme="minorHAnsi"/>
        </w:rPr>
        <w:t xml:space="preserve">fast and </w:t>
      </w:r>
      <w:r>
        <w:rPr>
          <w:rStyle w:val="HTMLCode"/>
          <w:rFonts w:asciiTheme="minorHAnsi" w:eastAsiaTheme="minorHAnsi" w:hAnsiTheme="minorHAnsi"/>
        </w:rPr>
        <w:t>flexible from the user perspective. The</w:t>
      </w:r>
      <w:r w:rsidR="005F1B9D">
        <w:rPr>
          <w:rStyle w:val="HTMLCode"/>
          <w:rFonts w:asciiTheme="minorHAnsi" w:eastAsiaTheme="minorHAnsi" w:hAnsiTheme="minorHAnsi"/>
        </w:rPr>
        <w:t xml:space="preserve"> user gets results as he types or by clicking </w:t>
      </w:r>
      <w:r w:rsidR="00897E88">
        <w:rPr>
          <w:rStyle w:val="HTMLCode"/>
          <w:rFonts w:asciiTheme="minorHAnsi" w:eastAsiaTheme="minorHAnsi" w:hAnsiTheme="minorHAnsi"/>
        </w:rPr>
        <w:t>a</w:t>
      </w:r>
      <w:r w:rsidR="005F1B9D">
        <w:rPr>
          <w:rStyle w:val="HTMLCode"/>
          <w:rFonts w:asciiTheme="minorHAnsi" w:eastAsiaTheme="minorHAnsi" w:hAnsiTheme="minorHAnsi"/>
        </w:rPr>
        <w:t xml:space="preserve"> search button. To get instant results simply enter the search term in an input box which will pop down the results if any.</w:t>
      </w:r>
    </w:p>
    <w:p w:rsidR="005F1B9D" w:rsidRDefault="005F1B9D" w:rsidP="005F1B9D">
      <w:pPr>
        <w:pStyle w:val="BodyText"/>
      </w:pPr>
      <w:r>
        <w:t>Additionally, after entering the search term followed by a click of a search button, the app redirects to a page that contains the results. The results can be cycled thru back and forth.</w:t>
      </w:r>
    </w:p>
    <w:p w:rsidR="005F1B9D" w:rsidRPr="005F1B9D" w:rsidRDefault="005F1B9D" w:rsidP="005F1B9D">
      <w:pPr>
        <w:pStyle w:val="UELAppendix"/>
      </w:pPr>
      <w:bookmarkStart w:id="12" w:name="_Toc491959459"/>
      <w:r>
        <w:t>5    Technical Aspects</w:t>
      </w:r>
      <w:bookmarkEnd w:id="12"/>
    </w:p>
    <w:p w:rsidR="003F7A39" w:rsidRDefault="003F7A39" w:rsidP="003F7A39">
      <w:pPr>
        <w:pStyle w:val="HTMLPreformatted"/>
        <w:rPr>
          <w:rStyle w:val="HTMLCode"/>
        </w:rPr>
      </w:pPr>
    </w:p>
    <w:p w:rsidR="00332B2C" w:rsidRPr="00955A81" w:rsidRDefault="00410777" w:rsidP="00955A81">
      <w:pPr>
        <w:rPr>
          <w:bCs/>
        </w:rPr>
      </w:pPr>
      <w:r w:rsidRPr="005337F3">
        <w:rPr>
          <w:rStyle w:val="Strong"/>
          <w:b w:val="0"/>
        </w:rPr>
        <w:t>In the front-end, the Elasticsearch system works with a JavaScript library called Typeahead and Bloodhound.</w:t>
      </w:r>
      <w:r w:rsidR="00332B2C">
        <w:rPr>
          <w:rStyle w:val="Strong"/>
          <w:b w:val="0"/>
        </w:rPr>
        <w:t xml:space="preserve"> The system makes use of AJAX requests as well as normal requests. When request is AJAX, Typeahead and Bloodhound work to provide search-as-you-type results. Otherwise, a search button may be clicked which redirects to search output page.</w:t>
      </w:r>
    </w:p>
    <w:p w:rsidR="005D3023" w:rsidRPr="005D3023" w:rsidRDefault="005D3023" w:rsidP="003847C7">
      <w:pPr>
        <w:pStyle w:val="UELAppendix"/>
      </w:pPr>
      <w:bookmarkStart w:id="13" w:name="_Toc491959460"/>
      <w:r>
        <w:t>6    Pre-requisites</w:t>
      </w:r>
      <w:bookmarkEnd w:id="13"/>
    </w:p>
    <w:p w:rsidR="00CA00A1" w:rsidRDefault="00CA00A1" w:rsidP="005337F3">
      <w:pPr>
        <w:rPr>
          <w:rStyle w:val="Strong"/>
          <w:b w:val="0"/>
        </w:rPr>
      </w:pPr>
      <w:r>
        <w:rPr>
          <w:rStyle w:val="Strong"/>
          <w:b w:val="0"/>
        </w:rPr>
        <w:t xml:space="preserve">Do a pull to update your local repo with the files/scripts required to run Elasticsearch. To avoid ‘Class not found’ issues, ensure that the class is autoloaded and properly name spaced when you use it. </w:t>
      </w:r>
    </w:p>
    <w:p w:rsidR="003F7A39" w:rsidRPr="005337F3" w:rsidRDefault="00CA00A1" w:rsidP="005337F3">
      <w:pPr>
        <w:rPr>
          <w:rStyle w:val="Strong"/>
          <w:b w:val="0"/>
        </w:rPr>
      </w:pPr>
      <w:r>
        <w:rPr>
          <w:rStyle w:val="Strong"/>
          <w:b w:val="0"/>
        </w:rPr>
        <w:t xml:space="preserve">In the command line </w:t>
      </w:r>
      <w:r w:rsidR="003F7A39" w:rsidRPr="005337F3">
        <w:rPr>
          <w:rStyle w:val="Strong"/>
          <w:b w:val="0"/>
        </w:rPr>
        <w:t xml:space="preserve">terminal, enter the following </w:t>
      </w:r>
      <w:r w:rsidR="00CC33E8">
        <w:rPr>
          <w:rStyle w:val="Strong"/>
          <w:b w:val="0"/>
        </w:rPr>
        <w:t xml:space="preserve">Composer </w:t>
      </w:r>
      <w:r w:rsidR="003F7A39" w:rsidRPr="005337F3">
        <w:rPr>
          <w:rStyle w:val="Strong"/>
          <w:b w:val="0"/>
        </w:rPr>
        <w:t>command in the root of the project:</w:t>
      </w:r>
    </w:p>
    <w:p w:rsidR="003F7A39" w:rsidRDefault="003F7A39" w:rsidP="003F7A39">
      <w:pPr>
        <w:pStyle w:val="HTMLPreformatted"/>
        <w:rPr>
          <w:rStyle w:val="HTMLCode"/>
        </w:rPr>
      </w:pPr>
    </w:p>
    <w:p w:rsidR="003F7A39" w:rsidRDefault="003F7A39" w:rsidP="003F7A3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composer</w:t>
      </w:r>
      <w:proofErr w:type="gramEnd"/>
      <w:r>
        <w:rPr>
          <w:rStyle w:val="HTMLCode"/>
        </w:rPr>
        <w:t xml:space="preserve"> dump-autoload -o</w:t>
      </w:r>
    </w:p>
    <w:p w:rsidR="003847C7" w:rsidRDefault="003847C7" w:rsidP="003847C7">
      <w:pPr>
        <w:pStyle w:val="UELAppendix"/>
      </w:pPr>
      <w:bookmarkStart w:id="14" w:name="_Toc491959461"/>
      <w:r>
        <w:t>7    Running it</w:t>
      </w:r>
      <w:bookmarkEnd w:id="14"/>
    </w:p>
    <w:p w:rsidR="003F7A39" w:rsidRDefault="003F7A39" w:rsidP="00C26720">
      <w:r>
        <w:t xml:space="preserve">To test this </w:t>
      </w:r>
      <w:r w:rsidR="00CC33E8">
        <w:t>particular implementation</w:t>
      </w:r>
      <w:r>
        <w:t xml:space="preserve">, </w:t>
      </w:r>
      <w:r w:rsidR="00C26720">
        <w:t xml:space="preserve">login as a student like Sue and visit </w:t>
      </w:r>
      <w:hyperlink r:id="rId15" w:history="1">
        <w:r w:rsidR="00C26720" w:rsidRPr="009D64FD">
          <w:rPr>
            <w:rStyle w:val="Hyperlink"/>
          </w:rPr>
          <w:t>http://localhost:8000/lti/courses</w:t>
        </w:r>
      </w:hyperlink>
      <w:r w:rsidR="00C26720">
        <w:t>. This page will show the input box and search button.</w:t>
      </w:r>
    </w:p>
    <w:p w:rsidR="00C26720" w:rsidRDefault="00C26720" w:rsidP="00C26720">
      <w:pPr>
        <w:pStyle w:val="BodyText"/>
      </w:pPr>
      <w:r>
        <w:t>You might have to replace the ‘localhost</w:t>
      </w:r>
      <w:proofErr w:type="gramStart"/>
      <w:r>
        <w:t>:8000’</w:t>
      </w:r>
      <w:proofErr w:type="gramEnd"/>
      <w:r>
        <w:t xml:space="preserve"> with your local environment.</w:t>
      </w:r>
    </w:p>
    <w:p w:rsidR="00C26720" w:rsidRDefault="00C26720" w:rsidP="00C26720">
      <w:pPr>
        <w:pStyle w:val="BodyText"/>
      </w:pPr>
    </w:p>
    <w:p w:rsidR="00C26720" w:rsidRDefault="00C26720" w:rsidP="00C26720">
      <w:pPr>
        <w:pStyle w:val="BodyText"/>
      </w:pPr>
      <w:r>
        <w:t>Enjoy!!!</w:t>
      </w:r>
    </w:p>
    <w:p w:rsidR="00626034" w:rsidRDefault="00626034" w:rsidP="00C26720">
      <w:pPr>
        <w:pStyle w:val="BodyText"/>
      </w:pPr>
    </w:p>
    <w:p w:rsidR="00626034" w:rsidRDefault="00626034" w:rsidP="00C26720">
      <w:pPr>
        <w:pStyle w:val="BodyText"/>
      </w:pPr>
    </w:p>
    <w:p w:rsidR="00626034" w:rsidRDefault="00626034" w:rsidP="00C26720">
      <w:pPr>
        <w:pStyle w:val="BodyText"/>
      </w:pPr>
    </w:p>
    <w:p w:rsidR="00626034" w:rsidRDefault="00626034" w:rsidP="00C26720">
      <w:pPr>
        <w:pStyle w:val="BodyText"/>
      </w:pPr>
    </w:p>
    <w:p w:rsidR="003847C7" w:rsidRDefault="003847C7" w:rsidP="00C26720">
      <w:pPr>
        <w:pStyle w:val="BodyText"/>
      </w:pPr>
    </w:p>
    <w:p w:rsidR="007A7E28" w:rsidRDefault="007A7E28" w:rsidP="00C26720">
      <w:pPr>
        <w:pStyle w:val="BodyText"/>
      </w:pPr>
    </w:p>
    <w:p w:rsidR="007A7E28" w:rsidRDefault="007A7E28" w:rsidP="00C26720">
      <w:pPr>
        <w:pStyle w:val="BodyText"/>
      </w:pPr>
    </w:p>
    <w:p w:rsidR="007A7E28" w:rsidRDefault="007A7E28" w:rsidP="00C26720">
      <w:pPr>
        <w:pStyle w:val="BodyText"/>
      </w:pPr>
    </w:p>
    <w:p w:rsidR="00626034" w:rsidRDefault="003847C7" w:rsidP="00626034">
      <w:pPr>
        <w:pStyle w:val="UELAppendix"/>
      </w:pPr>
      <w:bookmarkStart w:id="15" w:name="_Toc491959462"/>
      <w:r>
        <w:lastRenderedPageBreak/>
        <w:t>8</w:t>
      </w:r>
      <w:r w:rsidR="00626034">
        <w:t xml:space="preserve">    Code Snippets</w:t>
      </w:r>
      <w:bookmarkEnd w:id="15"/>
    </w:p>
    <w:p w:rsidR="007A689F" w:rsidRDefault="007A689F" w:rsidP="007A689F">
      <w:pPr>
        <w:pStyle w:val="Heading3"/>
      </w:pPr>
      <w:bookmarkStart w:id="16" w:name="_Toc491959463"/>
      <w:r>
        <w:t>8.1   Elasticsearch Server settings</w:t>
      </w:r>
      <w:r w:rsidR="00226897">
        <w:t>/mappings</w:t>
      </w:r>
      <w:bookmarkEnd w:id="16"/>
    </w:p>
    <w:p w:rsidR="007A689F" w:rsidRPr="007A3CB8" w:rsidRDefault="007A689F" w:rsidP="007A689F">
      <w:pPr>
        <w:pStyle w:val="BodyText"/>
      </w:pP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>{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>"settings":{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"analysis":{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"filter":{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   "autocomplete_filter":{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      "type":"edge_ngram",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      "min_gram":3,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      "max_gram":20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    }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},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"analyzer":{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    "autocomplete":{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       "type":"custom",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       "tokenizer":"standard",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       "filter":[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       "lowercase",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       "autocomplete_filter"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      ]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    }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</w:t>
      </w:r>
      <w:r w:rsidR="00161F0D">
        <w:rPr>
          <w:rFonts w:ascii="Courier New" w:hAnsi="Courier New" w:cs="Courier New"/>
          <w:sz w:val="18"/>
          <w:szCs w:val="18"/>
        </w:rPr>
        <w:t xml:space="preserve"> </w:t>
      </w:r>
      <w:r w:rsidRPr="00226897">
        <w:rPr>
          <w:rFonts w:ascii="Courier New" w:hAnsi="Courier New" w:cs="Courier New"/>
          <w:sz w:val="18"/>
          <w:szCs w:val="18"/>
        </w:rPr>
        <w:t>}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}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},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>"mappings":{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"courses":{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"dynamic":"true",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"properties":{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   "suggest":{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      "type":"completion"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   },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   "id":{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      "type":"integer"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   },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   "title":{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      "type":"string",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      "analyzer":"autocomplete"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   },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   "description":{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      "type":"string",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      "analyzer":"autocomplete"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   }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  }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  }</w:t>
      </w:r>
    </w:p>
    <w:p w:rsidR="00226897" w:rsidRPr="00226897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 xml:space="preserve">  }</w:t>
      </w:r>
    </w:p>
    <w:p w:rsidR="007E6893" w:rsidRDefault="00226897" w:rsidP="00226897">
      <w:pPr>
        <w:pStyle w:val="PlainText"/>
        <w:rPr>
          <w:rFonts w:ascii="Courier New" w:hAnsi="Courier New" w:cs="Courier New"/>
          <w:sz w:val="18"/>
          <w:szCs w:val="18"/>
        </w:rPr>
      </w:pPr>
      <w:r w:rsidRPr="00226897">
        <w:rPr>
          <w:rFonts w:ascii="Courier New" w:hAnsi="Courier New" w:cs="Courier New"/>
          <w:sz w:val="18"/>
          <w:szCs w:val="18"/>
        </w:rPr>
        <w:t>}</w:t>
      </w:r>
    </w:p>
    <w:p w:rsidR="001D1F07" w:rsidRDefault="001D1F07" w:rsidP="007E68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1F07" w:rsidRDefault="001D1F07" w:rsidP="007E68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1F07" w:rsidRDefault="001D1F07" w:rsidP="007E68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6897" w:rsidRDefault="00226897" w:rsidP="007E68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6897" w:rsidRDefault="00226897" w:rsidP="007E68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6897" w:rsidRDefault="00226897" w:rsidP="007E68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6897" w:rsidRDefault="00226897" w:rsidP="007E68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6897" w:rsidRDefault="00226897" w:rsidP="007E68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6897" w:rsidRDefault="00226897" w:rsidP="007E68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6897" w:rsidRDefault="00226897" w:rsidP="007E68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6897" w:rsidRDefault="00226897" w:rsidP="007E68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6897" w:rsidRPr="001D1F07" w:rsidRDefault="00226897" w:rsidP="007E68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47C7" w:rsidRPr="003847C7" w:rsidRDefault="00226897" w:rsidP="007A3CB8">
      <w:pPr>
        <w:pStyle w:val="Heading3"/>
      </w:pPr>
      <w:bookmarkStart w:id="17" w:name="_Toc491959464"/>
      <w:r>
        <w:lastRenderedPageBreak/>
        <w:t>8.2</w:t>
      </w:r>
      <w:r w:rsidR="003847C7">
        <w:t xml:space="preserve">   Elasticsearch query for courses (title, description)</w:t>
      </w:r>
      <w:bookmarkEnd w:id="17"/>
    </w:p>
    <w:p w:rsidR="003847C7" w:rsidRPr="003847C7" w:rsidRDefault="003847C7" w:rsidP="003847C7">
      <w:pPr>
        <w:pStyle w:val="BodyText"/>
      </w:pPr>
    </w:p>
    <w:p w:rsidR="003F7A39" w:rsidRDefault="003847C7" w:rsidP="0030425D">
      <w:pPr>
        <w:pStyle w:val="PlainText"/>
        <w:rPr>
          <w:rFonts w:ascii="Courier New" w:hAnsi="Courier New" w:cs="Courier New"/>
        </w:rPr>
      </w:pPr>
      <w:r w:rsidRPr="007D6553">
        <w:rPr>
          <w:rFonts w:ascii="Courier New" w:hAnsi="Courier New" w:cs="Courier New"/>
        </w:rPr>
        <w:t>{"query":{"function_score":{"query":{"bool":{"must":[{"multi_match":{"fields":["title^10","description^5"],"type":"cross_fields","query":"english","minimum_should_match":"2&lt;-1 5&lt;70%"}}]}}}}}</w:t>
      </w:r>
    </w:p>
    <w:p w:rsidR="00B87A8D" w:rsidRDefault="00B87A8D" w:rsidP="0030425D">
      <w:pPr>
        <w:pStyle w:val="PlainText"/>
        <w:rPr>
          <w:rFonts w:ascii="Courier New" w:hAnsi="Courier New" w:cs="Courier New"/>
        </w:rPr>
      </w:pPr>
    </w:p>
    <w:p w:rsidR="00B87A8D" w:rsidRDefault="00B87A8D" w:rsidP="0030425D">
      <w:pPr>
        <w:pStyle w:val="PlainText"/>
        <w:rPr>
          <w:rFonts w:ascii="Courier New" w:hAnsi="Courier New" w:cs="Courier New"/>
        </w:rPr>
      </w:pPr>
    </w:p>
    <w:p w:rsidR="00B87A8D" w:rsidRPr="003847C7" w:rsidRDefault="00226897" w:rsidP="00B87A8D">
      <w:pPr>
        <w:pStyle w:val="Heading3"/>
      </w:pPr>
      <w:bookmarkStart w:id="18" w:name="_Toc491959465"/>
      <w:r>
        <w:t>8.3</w:t>
      </w:r>
      <w:r w:rsidR="00B87A8D">
        <w:t xml:space="preserve">   Elasticsearch class Implementation</w:t>
      </w:r>
      <w:bookmarkEnd w:id="18"/>
    </w:p>
    <w:p w:rsidR="00B87A8D" w:rsidRPr="003847C7" w:rsidRDefault="00B87A8D" w:rsidP="00B87A8D">
      <w:pPr>
        <w:pStyle w:val="BodyText"/>
      </w:pP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>&lt;?php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>/**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* User: Dario.Alfredo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* Date: 8/17/2017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* Time: 9:57 AM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*/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>namespace App\Tools\Elasticsearch;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>class Elasticsearch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>{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   public function search($query, $from = 0, $size = 10)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   {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       $from = $from === null ? 0 : $from;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       $size = $size === null ? 10 : $size;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       $search = 'http://localhost:9200/u-index/courses/_search?from=' . $from . '&amp;size=' . $size;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       $ch = curl_init();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       curl_setopt($ch, CURLOPT_URL, $search);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       curl_setopt($ch, CURLOPT_RETURNTRANSFER, true);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       curl_setopt($ch, CURLOPT_CUSTOMREQUEST, "POST");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       curl_setopt($ch, CURLOPT_POSTFIELDS, $query);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       curl_setopt($ch, CURLOPT_RETURNTRANSFER, true);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       curl_setopt($ch, CURLOPT_HTTPHEADER,array(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               'Content-Type: application/json',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               'Content-Length: ' . strlen($query)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           )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       );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       $result = curl_exec($ch);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       curl_close($ch);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       return $result;</w:t>
      </w:r>
    </w:p>
    <w:p w:rsidR="00BA3EB3" w:rsidRPr="00BA3EB3" w:rsidRDefault="00BA3EB3" w:rsidP="00BA3EB3">
      <w:pPr>
        <w:pStyle w:val="PlainText"/>
        <w:rPr>
          <w:rFonts w:ascii="Courier New" w:hAnsi="Courier New" w:cs="Courier New"/>
          <w:sz w:val="18"/>
          <w:szCs w:val="18"/>
        </w:rPr>
      </w:pPr>
      <w:r w:rsidRPr="00BA3EB3">
        <w:rPr>
          <w:rFonts w:ascii="Courier New" w:hAnsi="Courier New" w:cs="Courier New"/>
          <w:sz w:val="18"/>
          <w:szCs w:val="18"/>
        </w:rPr>
        <w:t xml:space="preserve">    }</w:t>
      </w:r>
    </w:p>
    <w:p w:rsidR="00B87A8D" w:rsidRPr="003F7A39" w:rsidRDefault="00BA3EB3" w:rsidP="00BA3EB3">
      <w:pPr>
        <w:pStyle w:val="PlainText"/>
        <w:rPr>
          <w:rFonts w:asciiTheme="minorHAnsi" w:hAnsiTheme="minorHAnsi" w:cstheme="minorBidi"/>
          <w:sz w:val="20"/>
          <w:szCs w:val="20"/>
          <w:lang w:val="en-GB"/>
        </w:rPr>
      </w:pPr>
      <w:r w:rsidRPr="00BA3EB3">
        <w:rPr>
          <w:rFonts w:ascii="Courier New" w:hAnsi="Courier New" w:cs="Courier New"/>
          <w:sz w:val="18"/>
          <w:szCs w:val="18"/>
        </w:rPr>
        <w:t>}</w:t>
      </w:r>
    </w:p>
    <w:p w:rsidR="00B87A8D" w:rsidRPr="003F7A39" w:rsidRDefault="00B87A8D" w:rsidP="0030425D">
      <w:pPr>
        <w:pStyle w:val="PlainText"/>
        <w:rPr>
          <w:rFonts w:asciiTheme="minorHAnsi" w:hAnsiTheme="minorHAnsi" w:cstheme="minorBidi"/>
          <w:sz w:val="20"/>
          <w:szCs w:val="20"/>
          <w:lang w:val="en-GB"/>
        </w:rPr>
      </w:pPr>
    </w:p>
    <w:sectPr w:rsidR="00B87A8D" w:rsidRPr="003F7A39" w:rsidSect="004563C4">
      <w:pgSz w:w="11906" w:h="16838"/>
      <w:pgMar w:top="1440" w:right="707" w:bottom="1440" w:left="1440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E28" w:rsidRDefault="00042E28" w:rsidP="00615FC3">
      <w:pPr>
        <w:spacing w:before="0" w:after="0" w:line="240" w:lineRule="auto"/>
      </w:pPr>
      <w:r>
        <w:separator/>
      </w:r>
    </w:p>
  </w:endnote>
  <w:endnote w:type="continuationSeparator" w:id="0">
    <w:p w:rsidR="00042E28" w:rsidRDefault="00042E28" w:rsidP="00615FC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659" w:rsidRDefault="00611659" w:rsidP="00AE3A96">
    <w:pPr>
      <w:pStyle w:val="Footer"/>
      <w:ind w:hanging="567"/>
      <w:jc w:val="center"/>
    </w:pPr>
  </w:p>
  <w:tbl>
    <w:tblPr>
      <w:tblStyle w:val="LightList-Accent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7338"/>
      <w:gridCol w:w="1904"/>
    </w:tblGrid>
    <w:tr w:rsidR="00611659" w:rsidTr="004563C4">
      <w:trPr>
        <w:trHeight w:val="567"/>
      </w:trPr>
      <w:tc>
        <w:tcPr>
          <w:tcW w:w="7338" w:type="dxa"/>
        </w:tcPr>
        <w:p w:rsidR="00611659" w:rsidRPr="003C2A42" w:rsidRDefault="00FD6821" w:rsidP="00A51599">
          <w:pPr>
            <w:pStyle w:val="Footer"/>
          </w:pPr>
          <w:r>
            <w:rPr>
              <w:noProof/>
              <w:lang w:val="en-US"/>
            </w:rPr>
            <w:drawing>
              <wp:inline distT="0" distB="0" distL="0" distR="0" wp14:anchorId="61FAEAEC" wp14:editId="72134E53">
                <wp:extent cx="506217" cy="360000"/>
                <wp:effectExtent l="0" t="0" r="8255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- EON New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21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A51599">
            <w:rPr>
              <w:noProof/>
              <w:lang w:val="en-US"/>
            </w:rPr>
            <w:drawing>
              <wp:inline distT="0" distB="0" distL="0" distR="0" wp14:anchorId="69B0CA40" wp14:editId="3E4BDC15">
                <wp:extent cx="1155200" cy="392768"/>
                <wp:effectExtent l="0" t="0" r="6985" b="762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tro_logo new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6185" cy="3931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04" w:type="dxa"/>
        </w:tcPr>
        <w:p w:rsidR="00611659" w:rsidRPr="009C634F" w:rsidRDefault="007A34AE" w:rsidP="007A34AE">
          <w:pPr>
            <w:pStyle w:val="Footer"/>
            <w:jc w:val="right"/>
            <w:rPr>
              <w:sz w:val="16"/>
            </w:rPr>
          </w:pPr>
          <w:r w:rsidRPr="00A5731D">
            <w:rPr>
              <w:noProof/>
            </w:rPr>
            <w:t>Page</w:t>
          </w:r>
          <w:r>
            <w:rPr>
              <w:noProof/>
            </w:rPr>
            <w:t xml:space="preserve"> |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   \* MERGEFORMAT </w:instrText>
          </w:r>
          <w:r>
            <w:rPr>
              <w:noProof/>
            </w:rPr>
            <w:fldChar w:fldCharType="separate"/>
          </w:r>
          <w:r w:rsidR="00F44329">
            <w:rPr>
              <w:noProof/>
            </w:rPr>
            <w:t>5</w: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F44329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</w:tc>
    </w:tr>
  </w:tbl>
  <w:p w:rsidR="00611659" w:rsidRDefault="00611659" w:rsidP="00AE3A96">
    <w:pPr>
      <w:pStyle w:val="Footer"/>
      <w:ind w:hanging="56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E28" w:rsidRDefault="00042E28" w:rsidP="00615FC3">
      <w:pPr>
        <w:spacing w:before="0" w:after="0" w:line="240" w:lineRule="auto"/>
      </w:pPr>
      <w:r>
        <w:separator/>
      </w:r>
    </w:p>
  </w:footnote>
  <w:footnote w:type="continuationSeparator" w:id="0">
    <w:p w:rsidR="00042E28" w:rsidRDefault="00042E28" w:rsidP="00615FC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List-Accent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2235"/>
      <w:gridCol w:w="7007"/>
    </w:tblGrid>
    <w:tr w:rsidR="00A5731D" w:rsidTr="00A906FE">
      <w:tc>
        <w:tcPr>
          <w:tcW w:w="2235" w:type="dxa"/>
        </w:tcPr>
        <w:p w:rsidR="00A5731D" w:rsidRDefault="00A5731D" w:rsidP="00511CF5">
          <w:pPr>
            <w:pStyle w:val="Header"/>
            <w:rPr>
              <w:b/>
              <w:bCs/>
            </w:rPr>
          </w:pPr>
          <w:r>
            <w:rPr>
              <w:noProof/>
              <w:lang w:val="en-US"/>
            </w:rPr>
            <w:drawing>
              <wp:inline distT="0" distB="0" distL="0" distR="0" wp14:anchorId="21D90207" wp14:editId="1D2F82B6">
                <wp:extent cx="1138449" cy="435935"/>
                <wp:effectExtent l="0" t="0" r="5080" b="254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is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230" cy="4377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7" w:type="dxa"/>
        </w:tcPr>
        <w:p w:rsidR="00A5731D" w:rsidRPr="00A5731D" w:rsidRDefault="00A5731D" w:rsidP="00A5731D">
          <w:pPr>
            <w:pStyle w:val="Footer"/>
            <w:tabs>
              <w:tab w:val="clear" w:pos="4513"/>
              <w:tab w:val="clear" w:pos="9026"/>
            </w:tabs>
            <w:jc w:val="center"/>
            <w:rPr>
              <w:sz w:val="16"/>
            </w:rPr>
          </w:pPr>
          <w:r w:rsidRPr="00A5731D">
            <w:rPr>
              <w:noProof/>
            </w:rPr>
            <w:fldChar w:fldCharType="begin"/>
          </w:r>
          <w:r w:rsidRPr="00A5731D">
            <w:rPr>
              <w:noProof/>
            </w:rPr>
            <w:instrText xml:space="preserve"> FILENAME   \* MERGEFORMAT </w:instrText>
          </w:r>
          <w:r w:rsidRPr="00A5731D">
            <w:rPr>
              <w:noProof/>
            </w:rPr>
            <w:fldChar w:fldCharType="separate"/>
          </w:r>
          <w:r w:rsidR="003D4CB4">
            <w:rPr>
              <w:noProof/>
            </w:rPr>
            <w:t>Document209</w:t>
          </w:r>
          <w:r w:rsidRPr="00A5731D">
            <w:rPr>
              <w:noProof/>
            </w:rPr>
            <w:fldChar w:fldCharType="end"/>
          </w:r>
          <w:r>
            <w:rPr>
              <w:sz w:val="16"/>
            </w:rPr>
            <w:t xml:space="preserve">  </w:t>
          </w:r>
        </w:p>
      </w:tc>
    </w:tr>
  </w:tbl>
  <w:p w:rsidR="00611659" w:rsidRPr="00611659" w:rsidRDefault="00611659" w:rsidP="00A5731D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6359C"/>
    <w:multiLevelType w:val="hybridMultilevel"/>
    <w:tmpl w:val="E2EABF98"/>
    <w:lvl w:ilvl="0" w:tplc="D576D0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06980"/>
    <w:multiLevelType w:val="hybridMultilevel"/>
    <w:tmpl w:val="541AE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92A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54E6301"/>
    <w:multiLevelType w:val="multilevel"/>
    <w:tmpl w:val="776254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8B73D54"/>
    <w:multiLevelType w:val="hybridMultilevel"/>
    <w:tmpl w:val="BC3A98C4"/>
    <w:lvl w:ilvl="0" w:tplc="F9D4D90C">
      <w:start w:val="1"/>
      <w:numFmt w:val="decimal"/>
      <w:lvlText w:val="1.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FC5EE5"/>
    <w:multiLevelType w:val="multilevel"/>
    <w:tmpl w:val="4296F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30CC40B7"/>
    <w:multiLevelType w:val="hybridMultilevel"/>
    <w:tmpl w:val="C256FA90"/>
    <w:lvl w:ilvl="0" w:tplc="2DBAB3F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712ADE"/>
    <w:multiLevelType w:val="hybridMultilevel"/>
    <w:tmpl w:val="7C3EBBA0"/>
    <w:lvl w:ilvl="0" w:tplc="5928D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2E78AA"/>
    <w:multiLevelType w:val="hybridMultilevel"/>
    <w:tmpl w:val="F8BE3EDA"/>
    <w:lvl w:ilvl="0" w:tplc="ABE8587C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182B02"/>
    <w:multiLevelType w:val="multilevel"/>
    <w:tmpl w:val="F9469C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47845F0E"/>
    <w:multiLevelType w:val="multilevel"/>
    <w:tmpl w:val="E80CC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81C59D1"/>
    <w:multiLevelType w:val="hybridMultilevel"/>
    <w:tmpl w:val="1C80BFA4"/>
    <w:lvl w:ilvl="0" w:tplc="9D9AB160">
      <w:start w:val="1"/>
      <w:numFmt w:val="decimal"/>
      <w:lvlText w:val="1.1.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ED5301"/>
    <w:multiLevelType w:val="hybridMultilevel"/>
    <w:tmpl w:val="291ED4F6"/>
    <w:lvl w:ilvl="0" w:tplc="417A76E2">
      <w:start w:val="1"/>
      <w:numFmt w:val="decimal"/>
      <w:lvlText w:val="%1"/>
      <w:lvlJc w:val="left"/>
      <w:pPr>
        <w:ind w:left="51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3" w:hanging="360"/>
      </w:pPr>
    </w:lvl>
    <w:lvl w:ilvl="2" w:tplc="0809001B" w:tentative="1">
      <w:start w:val="1"/>
      <w:numFmt w:val="lowerRoman"/>
      <w:lvlText w:val="%3."/>
      <w:lvlJc w:val="right"/>
      <w:pPr>
        <w:ind w:left="1953" w:hanging="180"/>
      </w:pPr>
    </w:lvl>
    <w:lvl w:ilvl="3" w:tplc="0809000F" w:tentative="1">
      <w:start w:val="1"/>
      <w:numFmt w:val="decimal"/>
      <w:lvlText w:val="%4."/>
      <w:lvlJc w:val="left"/>
      <w:pPr>
        <w:ind w:left="2673" w:hanging="360"/>
      </w:pPr>
    </w:lvl>
    <w:lvl w:ilvl="4" w:tplc="08090019" w:tentative="1">
      <w:start w:val="1"/>
      <w:numFmt w:val="lowerLetter"/>
      <w:lvlText w:val="%5."/>
      <w:lvlJc w:val="left"/>
      <w:pPr>
        <w:ind w:left="3393" w:hanging="360"/>
      </w:pPr>
    </w:lvl>
    <w:lvl w:ilvl="5" w:tplc="0809001B" w:tentative="1">
      <w:start w:val="1"/>
      <w:numFmt w:val="lowerRoman"/>
      <w:lvlText w:val="%6."/>
      <w:lvlJc w:val="right"/>
      <w:pPr>
        <w:ind w:left="4113" w:hanging="180"/>
      </w:pPr>
    </w:lvl>
    <w:lvl w:ilvl="6" w:tplc="0809000F" w:tentative="1">
      <w:start w:val="1"/>
      <w:numFmt w:val="decimal"/>
      <w:lvlText w:val="%7."/>
      <w:lvlJc w:val="left"/>
      <w:pPr>
        <w:ind w:left="4833" w:hanging="360"/>
      </w:pPr>
    </w:lvl>
    <w:lvl w:ilvl="7" w:tplc="08090019" w:tentative="1">
      <w:start w:val="1"/>
      <w:numFmt w:val="lowerLetter"/>
      <w:lvlText w:val="%8."/>
      <w:lvlJc w:val="left"/>
      <w:pPr>
        <w:ind w:left="5553" w:hanging="360"/>
      </w:pPr>
    </w:lvl>
    <w:lvl w:ilvl="8" w:tplc="08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3">
    <w:nsid w:val="784361DF"/>
    <w:multiLevelType w:val="hybridMultilevel"/>
    <w:tmpl w:val="FE5A4C48"/>
    <w:lvl w:ilvl="0" w:tplc="417A76E2">
      <w:start w:val="1"/>
      <w:numFmt w:val="decimal"/>
      <w:lvlText w:val="%1"/>
      <w:lvlJc w:val="left"/>
      <w:pPr>
        <w:ind w:left="1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4">
    <w:nsid w:val="7D655E47"/>
    <w:multiLevelType w:val="hybridMultilevel"/>
    <w:tmpl w:val="48D22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4"/>
  </w:num>
  <w:num w:numId="5">
    <w:abstractNumId w:val="11"/>
  </w:num>
  <w:num w:numId="6">
    <w:abstractNumId w:val="7"/>
  </w:num>
  <w:num w:numId="7">
    <w:abstractNumId w:val="13"/>
  </w:num>
  <w:num w:numId="8">
    <w:abstractNumId w:val="12"/>
  </w:num>
  <w:num w:numId="9">
    <w:abstractNumId w:val="0"/>
  </w:num>
  <w:num w:numId="10">
    <w:abstractNumId w:val="3"/>
  </w:num>
  <w:num w:numId="11">
    <w:abstractNumId w:val="5"/>
  </w:num>
  <w:num w:numId="12">
    <w:abstractNumId w:val="9"/>
  </w:num>
  <w:num w:numId="13">
    <w:abstractNumId w:val="2"/>
  </w:num>
  <w:num w:numId="14">
    <w:abstractNumId w:val="1"/>
  </w:num>
  <w:num w:numId="15">
    <w:abstractNumId w:val="2"/>
  </w:num>
  <w:num w:numId="16">
    <w:abstractNumId w:val="2"/>
  </w:num>
  <w:num w:numId="17">
    <w:abstractNumId w:val="1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CB4"/>
    <w:rsid w:val="00012589"/>
    <w:rsid w:val="00042E28"/>
    <w:rsid w:val="00083211"/>
    <w:rsid w:val="001001B2"/>
    <w:rsid w:val="00114B73"/>
    <w:rsid w:val="00123452"/>
    <w:rsid w:val="00161F0D"/>
    <w:rsid w:val="0018778C"/>
    <w:rsid w:val="00193A77"/>
    <w:rsid w:val="001A1A84"/>
    <w:rsid w:val="001C0685"/>
    <w:rsid w:val="001C2E0B"/>
    <w:rsid w:val="001C33E5"/>
    <w:rsid w:val="001D1F07"/>
    <w:rsid w:val="001E0033"/>
    <w:rsid w:val="001E47B8"/>
    <w:rsid w:val="001E4A5C"/>
    <w:rsid w:val="001F541A"/>
    <w:rsid w:val="00212AEE"/>
    <w:rsid w:val="00226897"/>
    <w:rsid w:val="00231B49"/>
    <w:rsid w:val="00236E46"/>
    <w:rsid w:val="00247B33"/>
    <w:rsid w:val="002641A3"/>
    <w:rsid w:val="002D657F"/>
    <w:rsid w:val="002E7112"/>
    <w:rsid w:val="002E7212"/>
    <w:rsid w:val="0030425D"/>
    <w:rsid w:val="0032499D"/>
    <w:rsid w:val="00330E0B"/>
    <w:rsid w:val="00332B2C"/>
    <w:rsid w:val="003577E3"/>
    <w:rsid w:val="003847C7"/>
    <w:rsid w:val="00386ADE"/>
    <w:rsid w:val="003A1C13"/>
    <w:rsid w:val="003B0374"/>
    <w:rsid w:val="003B3D9E"/>
    <w:rsid w:val="003B48B7"/>
    <w:rsid w:val="003C130D"/>
    <w:rsid w:val="003C2A42"/>
    <w:rsid w:val="003C3BB9"/>
    <w:rsid w:val="003C5C02"/>
    <w:rsid w:val="003D4321"/>
    <w:rsid w:val="003D4CB4"/>
    <w:rsid w:val="003D62D9"/>
    <w:rsid w:val="003E207F"/>
    <w:rsid w:val="003F0307"/>
    <w:rsid w:val="003F16C4"/>
    <w:rsid w:val="003F7A39"/>
    <w:rsid w:val="00410777"/>
    <w:rsid w:val="0041346E"/>
    <w:rsid w:val="004563C4"/>
    <w:rsid w:val="004709CE"/>
    <w:rsid w:val="00482F51"/>
    <w:rsid w:val="004D4280"/>
    <w:rsid w:val="004E31FE"/>
    <w:rsid w:val="00511CF5"/>
    <w:rsid w:val="005337F3"/>
    <w:rsid w:val="00535FF9"/>
    <w:rsid w:val="005503DA"/>
    <w:rsid w:val="005606F2"/>
    <w:rsid w:val="005879DA"/>
    <w:rsid w:val="0059316A"/>
    <w:rsid w:val="005C51CF"/>
    <w:rsid w:val="005D3023"/>
    <w:rsid w:val="005F1B9D"/>
    <w:rsid w:val="00603E9E"/>
    <w:rsid w:val="00606C1B"/>
    <w:rsid w:val="00611659"/>
    <w:rsid w:val="00615FC3"/>
    <w:rsid w:val="00623A9D"/>
    <w:rsid w:val="00626034"/>
    <w:rsid w:val="00631CA2"/>
    <w:rsid w:val="006343D9"/>
    <w:rsid w:val="006621DD"/>
    <w:rsid w:val="0066436F"/>
    <w:rsid w:val="006773DB"/>
    <w:rsid w:val="00686C36"/>
    <w:rsid w:val="006C6D29"/>
    <w:rsid w:val="006C7BAE"/>
    <w:rsid w:val="006D39B3"/>
    <w:rsid w:val="006F266C"/>
    <w:rsid w:val="00722123"/>
    <w:rsid w:val="00732E00"/>
    <w:rsid w:val="007914BF"/>
    <w:rsid w:val="007A34AE"/>
    <w:rsid w:val="007A3CB8"/>
    <w:rsid w:val="007A689F"/>
    <w:rsid w:val="007A7E28"/>
    <w:rsid w:val="007B10EA"/>
    <w:rsid w:val="007E6893"/>
    <w:rsid w:val="00842147"/>
    <w:rsid w:val="008724DE"/>
    <w:rsid w:val="00891219"/>
    <w:rsid w:val="008959BA"/>
    <w:rsid w:val="00897E88"/>
    <w:rsid w:val="008C6A3C"/>
    <w:rsid w:val="008C6BD5"/>
    <w:rsid w:val="008D5B73"/>
    <w:rsid w:val="008E79B8"/>
    <w:rsid w:val="008F408A"/>
    <w:rsid w:val="008F5BAC"/>
    <w:rsid w:val="009127B0"/>
    <w:rsid w:val="00920F59"/>
    <w:rsid w:val="00955A81"/>
    <w:rsid w:val="00955F2D"/>
    <w:rsid w:val="009649CF"/>
    <w:rsid w:val="00984220"/>
    <w:rsid w:val="00991B82"/>
    <w:rsid w:val="009C08FE"/>
    <w:rsid w:val="009C634F"/>
    <w:rsid w:val="009E1A26"/>
    <w:rsid w:val="00A25925"/>
    <w:rsid w:val="00A31BCB"/>
    <w:rsid w:val="00A51599"/>
    <w:rsid w:val="00A5731D"/>
    <w:rsid w:val="00A60630"/>
    <w:rsid w:val="00A712A1"/>
    <w:rsid w:val="00A84A88"/>
    <w:rsid w:val="00A906FE"/>
    <w:rsid w:val="00AA1A34"/>
    <w:rsid w:val="00AE3A96"/>
    <w:rsid w:val="00AE6718"/>
    <w:rsid w:val="00B379C1"/>
    <w:rsid w:val="00B84C41"/>
    <w:rsid w:val="00B87A8D"/>
    <w:rsid w:val="00B91F6D"/>
    <w:rsid w:val="00B9442D"/>
    <w:rsid w:val="00BA03ED"/>
    <w:rsid w:val="00BA3EB3"/>
    <w:rsid w:val="00BB61FB"/>
    <w:rsid w:val="00BD3474"/>
    <w:rsid w:val="00BE18FE"/>
    <w:rsid w:val="00BF7324"/>
    <w:rsid w:val="00C0469C"/>
    <w:rsid w:val="00C26720"/>
    <w:rsid w:val="00C355DD"/>
    <w:rsid w:val="00C5095D"/>
    <w:rsid w:val="00C544E5"/>
    <w:rsid w:val="00C6722E"/>
    <w:rsid w:val="00C91D3B"/>
    <w:rsid w:val="00CA00A1"/>
    <w:rsid w:val="00CA3805"/>
    <w:rsid w:val="00CC33E8"/>
    <w:rsid w:val="00CC68D2"/>
    <w:rsid w:val="00CD0850"/>
    <w:rsid w:val="00D12351"/>
    <w:rsid w:val="00D44C3A"/>
    <w:rsid w:val="00D62B78"/>
    <w:rsid w:val="00D66352"/>
    <w:rsid w:val="00D72853"/>
    <w:rsid w:val="00D76403"/>
    <w:rsid w:val="00D91A1A"/>
    <w:rsid w:val="00D95F75"/>
    <w:rsid w:val="00DA4DDD"/>
    <w:rsid w:val="00DA4F90"/>
    <w:rsid w:val="00DB2768"/>
    <w:rsid w:val="00DB659E"/>
    <w:rsid w:val="00DE39FB"/>
    <w:rsid w:val="00DE40E7"/>
    <w:rsid w:val="00DE423D"/>
    <w:rsid w:val="00DE58C7"/>
    <w:rsid w:val="00DF0E63"/>
    <w:rsid w:val="00E13953"/>
    <w:rsid w:val="00E15EE6"/>
    <w:rsid w:val="00E31B00"/>
    <w:rsid w:val="00E3411A"/>
    <w:rsid w:val="00E649F5"/>
    <w:rsid w:val="00E7190F"/>
    <w:rsid w:val="00E74797"/>
    <w:rsid w:val="00E75008"/>
    <w:rsid w:val="00E806C2"/>
    <w:rsid w:val="00E874EB"/>
    <w:rsid w:val="00E9302C"/>
    <w:rsid w:val="00EA6290"/>
    <w:rsid w:val="00EF188D"/>
    <w:rsid w:val="00F05A13"/>
    <w:rsid w:val="00F13AF9"/>
    <w:rsid w:val="00F14214"/>
    <w:rsid w:val="00F24F73"/>
    <w:rsid w:val="00F44329"/>
    <w:rsid w:val="00F73F1F"/>
    <w:rsid w:val="00FA15FC"/>
    <w:rsid w:val="00FA184B"/>
    <w:rsid w:val="00FA7B61"/>
    <w:rsid w:val="00FA7CA9"/>
    <w:rsid w:val="00FB2756"/>
    <w:rsid w:val="00FD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before="120"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(NEVER USE)"/>
    <w:next w:val="BodyText"/>
    <w:qFormat/>
    <w:rsid w:val="00E75008"/>
  </w:style>
  <w:style w:type="paragraph" w:styleId="Heading1">
    <w:name w:val="heading 1"/>
    <w:aliases w:val="UEL Heading 1"/>
    <w:basedOn w:val="BodyText"/>
    <w:next w:val="BodyText"/>
    <w:link w:val="Heading1Char"/>
    <w:autoRedefine/>
    <w:uiPriority w:val="9"/>
    <w:qFormat/>
    <w:rsid w:val="00955F2D"/>
    <w:pPr>
      <w:keepLines/>
      <w:tabs>
        <w:tab w:val="left" w:pos="851"/>
      </w:tabs>
      <w:spacing w:before="480" w:after="0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UEL Heading 2"/>
    <w:basedOn w:val="BodyText"/>
    <w:next w:val="BodyText"/>
    <w:link w:val="Heading2Char"/>
    <w:autoRedefine/>
    <w:uiPriority w:val="9"/>
    <w:unhideWhenUsed/>
    <w:qFormat/>
    <w:rsid w:val="00955F2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UEL Heading 3"/>
    <w:basedOn w:val="BodyText"/>
    <w:next w:val="BodyText"/>
    <w:link w:val="Heading3Char"/>
    <w:autoRedefine/>
    <w:uiPriority w:val="9"/>
    <w:unhideWhenUsed/>
    <w:qFormat/>
    <w:rsid w:val="003847C7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A6A6A6" w:themeColor="background1" w:themeShade="A6"/>
      <w:sz w:val="24"/>
    </w:rPr>
  </w:style>
  <w:style w:type="paragraph" w:styleId="Heading4">
    <w:name w:val="heading 4"/>
    <w:aliases w:val="UEL Heading 4"/>
    <w:basedOn w:val="BodyText"/>
    <w:next w:val="BodyText"/>
    <w:link w:val="Heading4Char"/>
    <w:autoRedefine/>
    <w:uiPriority w:val="9"/>
    <w:unhideWhenUsed/>
    <w:qFormat/>
    <w:rsid w:val="00955F2D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A6A6A6" w:themeColor="background1" w:themeShade="A6"/>
      <w:sz w:val="22"/>
    </w:rPr>
  </w:style>
  <w:style w:type="paragraph" w:styleId="Heading5">
    <w:name w:val="heading 5"/>
    <w:aliases w:val="UEL Heading 5"/>
    <w:basedOn w:val="BodyText"/>
    <w:next w:val="BodyText"/>
    <w:link w:val="Heading5Char"/>
    <w:autoRedefine/>
    <w:uiPriority w:val="9"/>
    <w:unhideWhenUsed/>
    <w:qFormat/>
    <w:rsid w:val="00955F2D"/>
    <w:pPr>
      <w:keepNext/>
      <w:keepLines/>
      <w:spacing w:before="200" w:after="0"/>
      <w:outlineLvl w:val="4"/>
    </w:pPr>
    <w:rPr>
      <w:rFonts w:eastAsiaTheme="majorEastAsia" w:cstheme="majorBidi"/>
      <w:b/>
      <w:color w:val="A6A6A6" w:themeColor="background1" w:themeShade="A6"/>
      <w:sz w:val="22"/>
    </w:rPr>
  </w:style>
  <w:style w:type="paragraph" w:styleId="Heading6">
    <w:name w:val="heading 6"/>
    <w:aliases w:val="Appendix"/>
    <w:basedOn w:val="BodyText"/>
    <w:next w:val="BodyText"/>
    <w:link w:val="Heading6Char"/>
    <w:autoRedefine/>
    <w:uiPriority w:val="9"/>
    <w:unhideWhenUsed/>
    <w:rsid w:val="00955F2D"/>
    <w:pPr>
      <w:keepNext/>
      <w:keepLines/>
      <w:spacing w:before="200" w:after="0"/>
      <w:outlineLvl w:val="5"/>
    </w:pPr>
    <w:rPr>
      <w:rFonts w:eastAsiaTheme="majorEastAsia" w:cstheme="majorBidi"/>
      <w:b/>
      <w:iCs/>
      <w:color w:val="4F81BD" w:themeColor="accent1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F2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F2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F2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6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B65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59E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UEL Heading 2 Char"/>
    <w:basedOn w:val="DefaultParagraphFont"/>
    <w:link w:val="Heading2"/>
    <w:uiPriority w:val="9"/>
    <w:rsid w:val="00E649F5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odyText">
    <w:name w:val="Body Text"/>
    <w:link w:val="BodyTextChar"/>
    <w:uiPriority w:val="99"/>
    <w:unhideWhenUsed/>
    <w:rsid w:val="00E1395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13953"/>
    <w:rPr>
      <w:sz w:val="20"/>
    </w:rPr>
  </w:style>
  <w:style w:type="character" w:customStyle="1" w:styleId="Heading1Char">
    <w:name w:val="Heading 1 Char"/>
    <w:aliases w:val="UEL Heading 1 Char"/>
    <w:basedOn w:val="DefaultParagraphFont"/>
    <w:link w:val="Heading1"/>
    <w:uiPriority w:val="9"/>
    <w:rsid w:val="00955F2D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aliases w:val="UEL Heading 3 Char"/>
    <w:basedOn w:val="DefaultParagraphFont"/>
    <w:link w:val="Heading3"/>
    <w:uiPriority w:val="9"/>
    <w:rsid w:val="003847C7"/>
    <w:rPr>
      <w:rFonts w:eastAsiaTheme="majorEastAsia" w:cstheme="majorBidi"/>
      <w:b/>
      <w:bCs/>
      <w:color w:val="A6A6A6" w:themeColor="background1" w:themeShade="A6"/>
      <w:sz w:val="24"/>
    </w:rPr>
  </w:style>
  <w:style w:type="character" w:customStyle="1" w:styleId="Heading4Char">
    <w:name w:val="Heading 4 Char"/>
    <w:aliases w:val="UEL Heading 4 Char"/>
    <w:basedOn w:val="DefaultParagraphFont"/>
    <w:link w:val="Heading4"/>
    <w:uiPriority w:val="9"/>
    <w:rsid w:val="00631CA2"/>
    <w:rPr>
      <w:rFonts w:eastAsiaTheme="majorEastAsia" w:cstheme="majorBidi"/>
      <w:b/>
      <w:bCs/>
      <w:iCs/>
      <w:color w:val="A6A6A6" w:themeColor="background1" w:themeShade="A6"/>
      <w:sz w:val="22"/>
    </w:rPr>
  </w:style>
  <w:style w:type="character" w:customStyle="1" w:styleId="Heading5Char">
    <w:name w:val="Heading 5 Char"/>
    <w:aliases w:val="UEL Heading 5 Char"/>
    <w:basedOn w:val="DefaultParagraphFont"/>
    <w:link w:val="Heading5"/>
    <w:uiPriority w:val="9"/>
    <w:rsid w:val="00631CA2"/>
    <w:rPr>
      <w:rFonts w:eastAsiaTheme="majorEastAsia" w:cstheme="majorBidi"/>
      <w:b/>
      <w:color w:val="A6A6A6" w:themeColor="background1" w:themeShade="A6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8F5BAC"/>
    <w:pPr>
      <w:spacing w:before="0" w:after="0"/>
      <w:ind w:left="200"/>
      <w:jc w:val="left"/>
    </w:pPr>
    <w:rPr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32499D"/>
    <w:pPr>
      <w:spacing w:after="120"/>
      <w:jc w:val="left"/>
    </w:pPr>
    <w:rPr>
      <w:b/>
      <w:bCs/>
      <w:caps/>
    </w:rPr>
  </w:style>
  <w:style w:type="table" w:styleId="LightList-Accent1">
    <w:name w:val="Light List Accent 1"/>
    <w:aliases w:val="UEL Table"/>
    <w:basedOn w:val="TableNormal"/>
    <w:uiPriority w:val="61"/>
    <w:rsid w:val="00C5095D"/>
    <w:pPr>
      <w:spacing w:before="0" w:after="0" w:line="240" w:lineRule="auto"/>
      <w:jc w:val="left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V w:val="single" w:sz="8" w:space="0" w:color="4F81BD" w:themeColor="accent1"/>
      </w:tblBorders>
    </w:tblPr>
    <w:tcPr>
      <w:vAlign w:val="center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ption">
    <w:name w:val="caption"/>
    <w:basedOn w:val="Normal"/>
    <w:next w:val="Normal"/>
    <w:autoRedefine/>
    <w:uiPriority w:val="35"/>
    <w:unhideWhenUsed/>
    <w:qFormat/>
    <w:rsid w:val="00BA03ED"/>
    <w:pPr>
      <w:spacing w:before="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6Char">
    <w:name w:val="Heading 6 Char"/>
    <w:aliases w:val="Appendix Char"/>
    <w:basedOn w:val="DefaultParagraphFont"/>
    <w:link w:val="Heading6"/>
    <w:uiPriority w:val="9"/>
    <w:rsid w:val="009C634F"/>
    <w:rPr>
      <w:rFonts w:eastAsiaTheme="majorEastAsia" w:cstheme="majorBidi"/>
      <w:b/>
      <w:iCs/>
      <w:color w:val="4F81BD" w:themeColor="accent1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615FC3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C3"/>
  </w:style>
  <w:style w:type="paragraph" w:styleId="Footer">
    <w:name w:val="footer"/>
    <w:basedOn w:val="Normal"/>
    <w:link w:val="Foot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C3"/>
  </w:style>
  <w:style w:type="paragraph" w:customStyle="1" w:styleId="UELAppendix">
    <w:name w:val="UEL Appendix"/>
    <w:basedOn w:val="Heading1"/>
    <w:qFormat/>
    <w:rsid w:val="009C634F"/>
  </w:style>
  <w:style w:type="character" w:customStyle="1" w:styleId="Heading7Char">
    <w:name w:val="Heading 7 Char"/>
    <w:basedOn w:val="DefaultParagraphFont"/>
    <w:link w:val="Heading7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CA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DA4DDD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DA4DDD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DA4DDD"/>
    <w:pPr>
      <w:spacing w:after="100"/>
      <w:ind w:left="80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2A42"/>
    <w:pPr>
      <w:spacing w:before="0"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2A42"/>
    <w:rPr>
      <w:rFonts w:ascii="Lucida Grande" w:hAnsi="Lucida Grande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2A4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A4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A4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A4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A42"/>
    <w:rPr>
      <w:b/>
      <w:bCs/>
      <w:sz w:val="24"/>
      <w:szCs w:val="24"/>
    </w:rPr>
  </w:style>
  <w:style w:type="paragraph" w:customStyle="1" w:styleId="UEL-Pre-AmbleHeading">
    <w:name w:val="UEL - Pre-Amble Heading"/>
    <w:basedOn w:val="Normal"/>
    <w:qFormat/>
    <w:rsid w:val="003C2A42"/>
    <w:rPr>
      <w:b/>
      <w:color w:val="4F81BD" w:themeColor="accent1"/>
      <w:sz w:val="24"/>
    </w:rPr>
  </w:style>
  <w:style w:type="character" w:customStyle="1" w:styleId="apple-converted-space">
    <w:name w:val="apple-converted-space"/>
    <w:basedOn w:val="DefaultParagraphFont"/>
    <w:rsid w:val="00BA03ED"/>
  </w:style>
  <w:style w:type="character" w:styleId="Hyperlink">
    <w:name w:val="Hyperlink"/>
    <w:basedOn w:val="DefaultParagraphFont"/>
    <w:uiPriority w:val="99"/>
    <w:unhideWhenUsed/>
    <w:rsid w:val="00BA03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84C4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D428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ZW" w:eastAsia="en-ZW"/>
    </w:rPr>
  </w:style>
  <w:style w:type="character" w:customStyle="1" w:styleId="token">
    <w:name w:val="token"/>
    <w:basedOn w:val="DefaultParagraphFont"/>
    <w:rsid w:val="004D4280"/>
  </w:style>
  <w:style w:type="character" w:styleId="Strong">
    <w:name w:val="Strong"/>
    <w:basedOn w:val="DefaultParagraphFont"/>
    <w:uiPriority w:val="22"/>
    <w:qFormat/>
    <w:rsid w:val="004D42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lang w:val="en-ZW" w:eastAsia="en-Z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16A"/>
    <w:rPr>
      <w:rFonts w:ascii="Courier New" w:eastAsia="Times New Roman" w:hAnsi="Courier New" w:cs="Courier New"/>
      <w:lang w:val="en-ZW" w:eastAsia="en-ZW"/>
    </w:rPr>
  </w:style>
  <w:style w:type="paragraph" w:styleId="PlainText">
    <w:name w:val="Plain Text"/>
    <w:basedOn w:val="Normal"/>
    <w:link w:val="PlainTextChar"/>
    <w:uiPriority w:val="99"/>
    <w:unhideWhenUsed/>
    <w:rsid w:val="003847C7"/>
    <w:pPr>
      <w:spacing w:before="0" w:after="0" w:line="240" w:lineRule="auto"/>
      <w:jc w:val="left"/>
    </w:pPr>
    <w:rPr>
      <w:rFonts w:ascii="Consolas" w:hAnsi="Consolas" w:cs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3847C7"/>
    <w:rPr>
      <w:rFonts w:ascii="Consolas" w:hAnsi="Consolas" w:cs="Consolas"/>
      <w:sz w:val="21"/>
      <w:szCs w:val="2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before="120"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(NEVER USE)"/>
    <w:next w:val="BodyText"/>
    <w:qFormat/>
    <w:rsid w:val="00E75008"/>
  </w:style>
  <w:style w:type="paragraph" w:styleId="Heading1">
    <w:name w:val="heading 1"/>
    <w:aliases w:val="UEL Heading 1"/>
    <w:basedOn w:val="BodyText"/>
    <w:next w:val="BodyText"/>
    <w:link w:val="Heading1Char"/>
    <w:autoRedefine/>
    <w:uiPriority w:val="9"/>
    <w:qFormat/>
    <w:rsid w:val="00955F2D"/>
    <w:pPr>
      <w:keepLines/>
      <w:tabs>
        <w:tab w:val="left" w:pos="851"/>
      </w:tabs>
      <w:spacing w:before="480" w:after="0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UEL Heading 2"/>
    <w:basedOn w:val="BodyText"/>
    <w:next w:val="BodyText"/>
    <w:link w:val="Heading2Char"/>
    <w:autoRedefine/>
    <w:uiPriority w:val="9"/>
    <w:unhideWhenUsed/>
    <w:qFormat/>
    <w:rsid w:val="00955F2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UEL Heading 3"/>
    <w:basedOn w:val="BodyText"/>
    <w:next w:val="BodyText"/>
    <w:link w:val="Heading3Char"/>
    <w:autoRedefine/>
    <w:uiPriority w:val="9"/>
    <w:unhideWhenUsed/>
    <w:qFormat/>
    <w:rsid w:val="003847C7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A6A6A6" w:themeColor="background1" w:themeShade="A6"/>
      <w:sz w:val="24"/>
    </w:rPr>
  </w:style>
  <w:style w:type="paragraph" w:styleId="Heading4">
    <w:name w:val="heading 4"/>
    <w:aliases w:val="UEL Heading 4"/>
    <w:basedOn w:val="BodyText"/>
    <w:next w:val="BodyText"/>
    <w:link w:val="Heading4Char"/>
    <w:autoRedefine/>
    <w:uiPriority w:val="9"/>
    <w:unhideWhenUsed/>
    <w:qFormat/>
    <w:rsid w:val="00955F2D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A6A6A6" w:themeColor="background1" w:themeShade="A6"/>
      <w:sz w:val="22"/>
    </w:rPr>
  </w:style>
  <w:style w:type="paragraph" w:styleId="Heading5">
    <w:name w:val="heading 5"/>
    <w:aliases w:val="UEL Heading 5"/>
    <w:basedOn w:val="BodyText"/>
    <w:next w:val="BodyText"/>
    <w:link w:val="Heading5Char"/>
    <w:autoRedefine/>
    <w:uiPriority w:val="9"/>
    <w:unhideWhenUsed/>
    <w:qFormat/>
    <w:rsid w:val="00955F2D"/>
    <w:pPr>
      <w:keepNext/>
      <w:keepLines/>
      <w:spacing w:before="200" w:after="0"/>
      <w:outlineLvl w:val="4"/>
    </w:pPr>
    <w:rPr>
      <w:rFonts w:eastAsiaTheme="majorEastAsia" w:cstheme="majorBidi"/>
      <w:b/>
      <w:color w:val="A6A6A6" w:themeColor="background1" w:themeShade="A6"/>
      <w:sz w:val="22"/>
    </w:rPr>
  </w:style>
  <w:style w:type="paragraph" w:styleId="Heading6">
    <w:name w:val="heading 6"/>
    <w:aliases w:val="Appendix"/>
    <w:basedOn w:val="BodyText"/>
    <w:next w:val="BodyText"/>
    <w:link w:val="Heading6Char"/>
    <w:autoRedefine/>
    <w:uiPriority w:val="9"/>
    <w:unhideWhenUsed/>
    <w:rsid w:val="00955F2D"/>
    <w:pPr>
      <w:keepNext/>
      <w:keepLines/>
      <w:spacing w:before="200" w:after="0"/>
      <w:outlineLvl w:val="5"/>
    </w:pPr>
    <w:rPr>
      <w:rFonts w:eastAsiaTheme="majorEastAsia" w:cstheme="majorBidi"/>
      <w:b/>
      <w:iCs/>
      <w:color w:val="4F81BD" w:themeColor="accent1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F2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F2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F2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6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B65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59E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UEL Heading 2 Char"/>
    <w:basedOn w:val="DefaultParagraphFont"/>
    <w:link w:val="Heading2"/>
    <w:uiPriority w:val="9"/>
    <w:rsid w:val="00E649F5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odyText">
    <w:name w:val="Body Text"/>
    <w:link w:val="BodyTextChar"/>
    <w:uiPriority w:val="99"/>
    <w:unhideWhenUsed/>
    <w:rsid w:val="00E1395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13953"/>
    <w:rPr>
      <w:sz w:val="20"/>
    </w:rPr>
  </w:style>
  <w:style w:type="character" w:customStyle="1" w:styleId="Heading1Char">
    <w:name w:val="Heading 1 Char"/>
    <w:aliases w:val="UEL Heading 1 Char"/>
    <w:basedOn w:val="DefaultParagraphFont"/>
    <w:link w:val="Heading1"/>
    <w:uiPriority w:val="9"/>
    <w:rsid w:val="00955F2D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aliases w:val="UEL Heading 3 Char"/>
    <w:basedOn w:val="DefaultParagraphFont"/>
    <w:link w:val="Heading3"/>
    <w:uiPriority w:val="9"/>
    <w:rsid w:val="003847C7"/>
    <w:rPr>
      <w:rFonts w:eastAsiaTheme="majorEastAsia" w:cstheme="majorBidi"/>
      <w:b/>
      <w:bCs/>
      <w:color w:val="A6A6A6" w:themeColor="background1" w:themeShade="A6"/>
      <w:sz w:val="24"/>
    </w:rPr>
  </w:style>
  <w:style w:type="character" w:customStyle="1" w:styleId="Heading4Char">
    <w:name w:val="Heading 4 Char"/>
    <w:aliases w:val="UEL Heading 4 Char"/>
    <w:basedOn w:val="DefaultParagraphFont"/>
    <w:link w:val="Heading4"/>
    <w:uiPriority w:val="9"/>
    <w:rsid w:val="00631CA2"/>
    <w:rPr>
      <w:rFonts w:eastAsiaTheme="majorEastAsia" w:cstheme="majorBidi"/>
      <w:b/>
      <w:bCs/>
      <w:iCs/>
      <w:color w:val="A6A6A6" w:themeColor="background1" w:themeShade="A6"/>
      <w:sz w:val="22"/>
    </w:rPr>
  </w:style>
  <w:style w:type="character" w:customStyle="1" w:styleId="Heading5Char">
    <w:name w:val="Heading 5 Char"/>
    <w:aliases w:val="UEL Heading 5 Char"/>
    <w:basedOn w:val="DefaultParagraphFont"/>
    <w:link w:val="Heading5"/>
    <w:uiPriority w:val="9"/>
    <w:rsid w:val="00631CA2"/>
    <w:rPr>
      <w:rFonts w:eastAsiaTheme="majorEastAsia" w:cstheme="majorBidi"/>
      <w:b/>
      <w:color w:val="A6A6A6" w:themeColor="background1" w:themeShade="A6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8F5BAC"/>
    <w:pPr>
      <w:spacing w:before="0" w:after="0"/>
      <w:ind w:left="200"/>
      <w:jc w:val="left"/>
    </w:pPr>
    <w:rPr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32499D"/>
    <w:pPr>
      <w:spacing w:after="120"/>
      <w:jc w:val="left"/>
    </w:pPr>
    <w:rPr>
      <w:b/>
      <w:bCs/>
      <w:caps/>
    </w:rPr>
  </w:style>
  <w:style w:type="table" w:styleId="LightList-Accent1">
    <w:name w:val="Light List Accent 1"/>
    <w:aliases w:val="UEL Table"/>
    <w:basedOn w:val="TableNormal"/>
    <w:uiPriority w:val="61"/>
    <w:rsid w:val="00C5095D"/>
    <w:pPr>
      <w:spacing w:before="0" w:after="0" w:line="240" w:lineRule="auto"/>
      <w:jc w:val="left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V w:val="single" w:sz="8" w:space="0" w:color="4F81BD" w:themeColor="accent1"/>
      </w:tblBorders>
    </w:tblPr>
    <w:tcPr>
      <w:vAlign w:val="center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ption">
    <w:name w:val="caption"/>
    <w:basedOn w:val="Normal"/>
    <w:next w:val="Normal"/>
    <w:autoRedefine/>
    <w:uiPriority w:val="35"/>
    <w:unhideWhenUsed/>
    <w:qFormat/>
    <w:rsid w:val="00BA03ED"/>
    <w:pPr>
      <w:spacing w:before="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6Char">
    <w:name w:val="Heading 6 Char"/>
    <w:aliases w:val="Appendix Char"/>
    <w:basedOn w:val="DefaultParagraphFont"/>
    <w:link w:val="Heading6"/>
    <w:uiPriority w:val="9"/>
    <w:rsid w:val="009C634F"/>
    <w:rPr>
      <w:rFonts w:eastAsiaTheme="majorEastAsia" w:cstheme="majorBidi"/>
      <w:b/>
      <w:iCs/>
      <w:color w:val="4F81BD" w:themeColor="accent1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615FC3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C3"/>
  </w:style>
  <w:style w:type="paragraph" w:styleId="Footer">
    <w:name w:val="footer"/>
    <w:basedOn w:val="Normal"/>
    <w:link w:val="Foot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C3"/>
  </w:style>
  <w:style w:type="paragraph" w:customStyle="1" w:styleId="UELAppendix">
    <w:name w:val="UEL Appendix"/>
    <w:basedOn w:val="Heading1"/>
    <w:qFormat/>
    <w:rsid w:val="009C634F"/>
  </w:style>
  <w:style w:type="character" w:customStyle="1" w:styleId="Heading7Char">
    <w:name w:val="Heading 7 Char"/>
    <w:basedOn w:val="DefaultParagraphFont"/>
    <w:link w:val="Heading7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CA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DA4DDD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DA4DDD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DA4DDD"/>
    <w:pPr>
      <w:spacing w:after="100"/>
      <w:ind w:left="80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2A42"/>
    <w:pPr>
      <w:spacing w:before="0"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2A42"/>
    <w:rPr>
      <w:rFonts w:ascii="Lucida Grande" w:hAnsi="Lucida Grande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2A4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A4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A4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A4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A42"/>
    <w:rPr>
      <w:b/>
      <w:bCs/>
      <w:sz w:val="24"/>
      <w:szCs w:val="24"/>
    </w:rPr>
  </w:style>
  <w:style w:type="paragraph" w:customStyle="1" w:styleId="UEL-Pre-AmbleHeading">
    <w:name w:val="UEL - Pre-Amble Heading"/>
    <w:basedOn w:val="Normal"/>
    <w:qFormat/>
    <w:rsid w:val="003C2A42"/>
    <w:rPr>
      <w:b/>
      <w:color w:val="4F81BD" w:themeColor="accent1"/>
      <w:sz w:val="24"/>
    </w:rPr>
  </w:style>
  <w:style w:type="character" w:customStyle="1" w:styleId="apple-converted-space">
    <w:name w:val="apple-converted-space"/>
    <w:basedOn w:val="DefaultParagraphFont"/>
    <w:rsid w:val="00BA03ED"/>
  </w:style>
  <w:style w:type="character" w:styleId="Hyperlink">
    <w:name w:val="Hyperlink"/>
    <w:basedOn w:val="DefaultParagraphFont"/>
    <w:uiPriority w:val="99"/>
    <w:unhideWhenUsed/>
    <w:rsid w:val="00BA03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84C4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D428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ZW" w:eastAsia="en-ZW"/>
    </w:rPr>
  </w:style>
  <w:style w:type="character" w:customStyle="1" w:styleId="token">
    <w:name w:val="token"/>
    <w:basedOn w:val="DefaultParagraphFont"/>
    <w:rsid w:val="004D4280"/>
  </w:style>
  <w:style w:type="character" w:styleId="Strong">
    <w:name w:val="Strong"/>
    <w:basedOn w:val="DefaultParagraphFont"/>
    <w:uiPriority w:val="22"/>
    <w:qFormat/>
    <w:rsid w:val="004D42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lang w:val="en-ZW" w:eastAsia="en-Z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16A"/>
    <w:rPr>
      <w:rFonts w:ascii="Courier New" w:eastAsia="Times New Roman" w:hAnsi="Courier New" w:cs="Courier New"/>
      <w:lang w:val="en-ZW" w:eastAsia="en-ZW"/>
    </w:rPr>
  </w:style>
  <w:style w:type="paragraph" w:styleId="PlainText">
    <w:name w:val="Plain Text"/>
    <w:basedOn w:val="Normal"/>
    <w:link w:val="PlainTextChar"/>
    <w:uiPriority w:val="99"/>
    <w:unhideWhenUsed/>
    <w:rsid w:val="003847C7"/>
    <w:pPr>
      <w:spacing w:before="0" w:after="0" w:line="240" w:lineRule="auto"/>
      <w:jc w:val="left"/>
    </w:pPr>
    <w:rPr>
      <w:rFonts w:ascii="Consolas" w:hAnsi="Consolas" w:cs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3847C7"/>
    <w:rPr>
      <w:rFonts w:ascii="Consolas" w:hAnsi="Consolas" w:cs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localhost:8000/lti/courses" TargetMode="Externa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faro%20Benedict\Desktop\EON%20Documents\For%20Johan\Math-MarkupEditor.%20%20Document%20%20%5bUEL%20-%206%5d%5b20150522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5C7479C-5DE4-419E-9D77-26BA28D43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Math-MarkupEditor.  Document  [UEL - 6][20150522].dotx</Template>
  <TotalTime>187</TotalTime>
  <Pages>8</Pages>
  <Words>1126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Mufaro Benedict</dc:creator>
  <cp:lastModifiedBy>Dario Alfredo</cp:lastModifiedBy>
  <cp:revision>63</cp:revision>
  <dcterms:created xsi:type="dcterms:W3CDTF">2017-08-31T06:03:00Z</dcterms:created>
  <dcterms:modified xsi:type="dcterms:W3CDTF">2017-09-01T07:01:00Z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nisa Project Number">
    <vt:lpwstr>20140363</vt:lpwstr>
  </property>
</Properties>
</file>